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736D6" w14:textId="4ECABDE1" w:rsidR="00DB4A8E" w:rsidRDefault="00753F0D" w:rsidP="00753F0D">
      <w:pPr>
        <w:jc w:val="center"/>
        <w:rPr>
          <w:rFonts w:ascii="Gill Sans Nova Cond XBd" w:hAnsi="Gill Sans Nova Cond XBd"/>
          <w:b/>
          <w:bCs/>
          <w:rtl/>
        </w:rPr>
      </w:pPr>
      <w:r w:rsidRPr="00753F0D">
        <w:rPr>
          <w:rFonts w:ascii="Gill Sans Nova Cond XBd" w:hAnsi="Gill Sans Nova Cond XBd" w:hint="cs"/>
          <w:b/>
          <w:bCs/>
          <w:rtl/>
        </w:rPr>
        <w:t>(</w:t>
      </w:r>
      <w:r w:rsidRPr="00753F0D">
        <w:rPr>
          <w:rFonts w:ascii="Gill Sans Nova Cond XBd" w:hAnsi="Gill Sans Nova Cond XBd"/>
          <w:b/>
          <w:bCs/>
          <w:rtl/>
        </w:rPr>
        <w:t xml:space="preserve">عقد وساطة في </w:t>
      </w:r>
      <w:r w:rsidR="007D5269" w:rsidRPr="00753F0D">
        <w:rPr>
          <w:rFonts w:ascii="Gill Sans Nova Cond XBd" w:hAnsi="Gill Sans Nova Cond XBd" w:hint="cs"/>
          <w:b/>
          <w:bCs/>
          <w:rtl/>
        </w:rPr>
        <w:t>استيراد</w:t>
      </w:r>
      <w:r w:rsidRPr="00753F0D">
        <w:rPr>
          <w:rFonts w:ascii="Gill Sans Nova Cond XBd" w:hAnsi="Gill Sans Nova Cond XBd"/>
          <w:b/>
          <w:bCs/>
          <w:rtl/>
        </w:rPr>
        <w:t xml:space="preserve"> مركبة</w:t>
      </w:r>
      <w:r w:rsidRPr="00753F0D">
        <w:rPr>
          <w:rFonts w:ascii="Gill Sans Nova Cond XBd" w:hAnsi="Gill Sans Nova Cond XBd" w:hint="cs"/>
          <w:b/>
          <w:bCs/>
          <w:rtl/>
        </w:rPr>
        <w:t>)</w:t>
      </w:r>
    </w:p>
    <w:p w14:paraId="6272CE42" w14:textId="77777777" w:rsidR="00753F0D" w:rsidRDefault="00753F0D" w:rsidP="00753F0D">
      <w:pPr>
        <w:jc w:val="center"/>
        <w:rPr>
          <w:rFonts w:ascii="Gill Sans Nova Cond XBd" w:hAnsi="Gill Sans Nova Cond XBd"/>
          <w:b/>
          <w:bCs/>
          <w:rtl/>
        </w:rPr>
      </w:pPr>
    </w:p>
    <w:p w14:paraId="13F59C3F" w14:textId="1893338A" w:rsidR="00753F0D" w:rsidRPr="00753F0D" w:rsidRDefault="00DF2E0B" w:rsidP="00753F0D">
      <w:pPr>
        <w:jc w:val="center"/>
        <w:rPr>
          <w:rFonts w:ascii="Gill Sans Nova Cond XBd" w:hAnsi="Gill Sans Nova Cond XBd"/>
          <w:b/>
          <w:bCs/>
        </w:rPr>
      </w:pPr>
      <w:r>
        <w:rPr>
          <w:rFonts w:ascii="Gill Sans Nova Cond XBd" w:hAnsi="Gill Sans Nova Cond XBd" w:hint="cs"/>
          <w:b/>
          <w:bCs/>
          <w:rtl/>
        </w:rPr>
        <w:t>رقم العقد (إدخال يدوي)</w:t>
      </w:r>
    </w:p>
    <w:p w14:paraId="7E2E9690" w14:textId="5C0AC54A" w:rsidR="008F6A85" w:rsidRDefault="008F6A85" w:rsidP="008F6A85">
      <w:pPr>
        <w:rPr>
          <w:rtl/>
        </w:rPr>
      </w:pPr>
      <w:r>
        <w:rPr>
          <w:rFonts w:hint="cs"/>
          <w:rtl/>
        </w:rPr>
        <w:t>الطرف الأول: أبوبكر علي</w:t>
      </w:r>
      <w:r w:rsidR="00E12DFF">
        <w:rPr>
          <w:rFonts w:hint="cs"/>
          <w:rtl/>
        </w:rPr>
        <w:t xml:space="preserve"> </w:t>
      </w:r>
      <w:proofErr w:type="gramStart"/>
      <w:r w:rsidR="00E12DFF">
        <w:rPr>
          <w:rFonts w:hint="cs"/>
          <w:rtl/>
        </w:rPr>
        <w:t>عبدالله</w:t>
      </w:r>
      <w:proofErr w:type="gramEnd"/>
      <w:r>
        <w:rPr>
          <w:rFonts w:hint="cs"/>
          <w:rtl/>
        </w:rPr>
        <w:t xml:space="preserve"> الفقيه إدارة وتنشيط ال</w:t>
      </w:r>
      <w:r w:rsidR="00CB3164">
        <w:rPr>
          <w:rFonts w:hint="cs"/>
          <w:rtl/>
        </w:rPr>
        <w:t>م</w:t>
      </w:r>
      <w:r>
        <w:rPr>
          <w:rFonts w:hint="cs"/>
          <w:rtl/>
        </w:rPr>
        <w:t>بيعات</w:t>
      </w:r>
      <w:r w:rsidR="00E12DFF">
        <w:rPr>
          <w:rFonts w:hint="cs"/>
          <w:rtl/>
        </w:rPr>
        <w:t>.</w:t>
      </w:r>
    </w:p>
    <w:p w14:paraId="7D9EDEC4" w14:textId="01B1AA69" w:rsidR="008F6A85" w:rsidRDefault="008F6A85" w:rsidP="008F6A85">
      <w:pPr>
        <w:rPr>
          <w:rtl/>
        </w:rPr>
      </w:pPr>
    </w:p>
    <w:p w14:paraId="4ED8F426" w14:textId="236096B3" w:rsidR="008F6A85" w:rsidRPr="0050591B" w:rsidRDefault="008F6A85" w:rsidP="00A173B4">
      <w:pPr>
        <w:jc w:val="both"/>
      </w:pPr>
      <w:r w:rsidRPr="000C20B9">
        <w:rPr>
          <w:rFonts w:hint="cs"/>
          <w:rtl/>
          <w:lang w:val="khq-Latn-ML"/>
        </w:rPr>
        <w:t>الطرف الثاني:</w:t>
      </w:r>
      <w:r w:rsidR="003E1786" w:rsidRPr="000C20B9">
        <w:rPr>
          <w:lang w:val="khq-Latn-ML"/>
        </w:rPr>
        <w:t xml:space="preserve"> </w:t>
      </w:r>
      <w:r w:rsidRPr="000C20B9">
        <w:rPr>
          <w:rFonts w:hint="cs"/>
          <w:rtl/>
          <w:lang w:val="khq-Latn-ML"/>
        </w:rPr>
        <w:t xml:space="preserve"> </w:t>
      </w:r>
      <w:sdt>
        <w:sdtPr>
          <w:rPr>
            <w:rFonts w:ascii="Arial" w:hAnsi="Arial" w:cs="PT Bold Heading" w:hint="cs"/>
            <w:color w:val="4B5563"/>
            <w:sz w:val="30"/>
            <w:szCs w:val="30"/>
            <w:rtl/>
          </w:rPr>
          <w:id w:val="870806890"/>
          <w:placeholder>
            <w:docPart w:val="DefaultPlaceholder_-1854013440"/>
          </w:placeholder>
          <w:text/>
        </w:sdtPr>
        <w:sdtContent>
          <w:r w:rsidR="00DF2E0B" w:rsidRP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>يضاف الاسم مباشرة</w:t>
          </w:r>
        </w:sdtContent>
      </w:sdt>
      <w:r w:rsidR="00734C5E" w:rsidRPr="000C20B9">
        <w:rPr>
          <w:rFonts w:hint="cs"/>
          <w:rtl/>
          <w:lang w:val="khq-Latn-ML"/>
        </w:rPr>
        <w:t xml:space="preserve"> ر</w:t>
      </w:r>
      <w:r w:rsidR="007D5269" w:rsidRPr="000C20B9">
        <w:rPr>
          <w:rFonts w:hint="cs"/>
          <w:rtl/>
          <w:lang w:val="khq-Latn-ML"/>
        </w:rPr>
        <w:t>قم سجل</w:t>
      </w:r>
      <w:r w:rsidR="00600616" w:rsidRPr="000C20B9">
        <w:rPr>
          <w:rFonts w:hint="cs"/>
          <w:rtl/>
          <w:lang w:val="khq-Latn-ML"/>
        </w:rPr>
        <w:t xml:space="preserve"> (</w:t>
      </w:r>
      <w:sdt>
        <w:sdtPr>
          <w:rPr>
            <w:rFonts w:ascii="Arial" w:hAnsi="Arial" w:cs="PT Bold Heading" w:hint="cs"/>
            <w:color w:val="4B5563"/>
            <w:sz w:val="30"/>
            <w:szCs w:val="30"/>
            <w:rtl/>
          </w:rPr>
          <w:id w:val="1263345107"/>
          <w:placeholder>
            <w:docPart w:val="DefaultPlaceholder_-1854013440"/>
          </w:placeholder>
          <w:text/>
        </w:sdtPr>
        <w:sdtEndPr>
          <w:rPr>
            <w:rFonts w:hint="default"/>
          </w:rPr>
        </w:sdtEndPr>
        <w:sdtContent>
          <w:r w:rsidR="00DF2E0B" w:rsidRP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>تضاف مباشرة</w:t>
          </w:r>
        </w:sdtContent>
      </w:sdt>
      <w:r w:rsidR="00600616" w:rsidRPr="000C20B9">
        <w:rPr>
          <w:rFonts w:hint="cs"/>
          <w:rtl/>
          <w:lang w:val="khq-Latn-ML"/>
        </w:rPr>
        <w:t>)</w:t>
      </w:r>
      <w:r w:rsidR="00DE6D5F" w:rsidRPr="000C20B9">
        <w:rPr>
          <w:rFonts w:hint="cs"/>
          <w:rtl/>
          <w:lang w:val="khq-Latn-ML"/>
        </w:rPr>
        <w:t>.</w:t>
      </w:r>
    </w:p>
    <w:p w14:paraId="085F3DA0" w14:textId="66584D6C" w:rsidR="008F6A85" w:rsidRDefault="008F6A85" w:rsidP="008F6A85">
      <w:pPr>
        <w:rPr>
          <w:rtl/>
        </w:rPr>
      </w:pPr>
    </w:p>
    <w:p w14:paraId="50DD4DA2" w14:textId="0E2B95E9" w:rsidR="008F6A85" w:rsidRDefault="008F6A85" w:rsidP="008C2D27">
      <w:pPr>
        <w:jc w:val="both"/>
        <w:rPr>
          <w:rtl/>
        </w:rPr>
      </w:pPr>
      <w:r>
        <w:rPr>
          <w:rFonts w:hint="cs"/>
          <w:rtl/>
        </w:rPr>
        <w:t xml:space="preserve">أقر أنا الطرف الأول بأني قد </w:t>
      </w:r>
      <w:proofErr w:type="spellStart"/>
      <w:r>
        <w:rPr>
          <w:rFonts w:hint="cs"/>
          <w:rtl/>
        </w:rPr>
        <w:t>أستلمت</w:t>
      </w:r>
      <w:proofErr w:type="spellEnd"/>
      <w:r>
        <w:rPr>
          <w:rFonts w:hint="cs"/>
          <w:rtl/>
        </w:rPr>
        <w:t xml:space="preserve"> مبلغ </w:t>
      </w:r>
      <w:r w:rsidR="000C20B9">
        <w:rPr>
          <w:rFonts w:hint="cs"/>
          <w:rtl/>
        </w:rPr>
        <w:t>(</w:t>
      </w:r>
      <w:sdt>
        <w:sdtPr>
          <w:rPr>
            <w:rFonts w:ascii="Arial" w:hAnsi="Arial" w:cs="PT Bold Heading" w:hint="cs"/>
            <w:color w:val="4B5563"/>
            <w:sz w:val="30"/>
            <w:szCs w:val="30"/>
            <w:rtl/>
          </w:rPr>
          <w:id w:val="266120170"/>
          <w:placeholder>
            <w:docPart w:val="DefaultPlaceholder_-1854013440"/>
          </w:placeholder>
          <w:text/>
        </w:sdtPr>
        <w:sdtEndPr>
          <w:rPr>
            <w:rFonts w:hint="default"/>
          </w:rPr>
        </w:sdtEndPr>
        <w:sdtContent>
          <w:r w:rsidR="00DF2E0B" w:rsidRP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>إدخال يدوي</w:t>
          </w:r>
        </w:sdtContent>
      </w:sdt>
      <w:r w:rsidR="000C20B9">
        <w:rPr>
          <w:rFonts w:hint="cs"/>
          <w:rtl/>
        </w:rPr>
        <w:t>)</w:t>
      </w:r>
      <w:r w:rsidR="000D4168">
        <w:rPr>
          <w:rFonts w:hint="cs"/>
          <w:rtl/>
        </w:rPr>
        <w:t xml:space="preserve"> ألف ريا</w:t>
      </w:r>
      <w:r w:rsidR="00962FB5">
        <w:rPr>
          <w:rFonts w:hint="cs"/>
          <w:rtl/>
        </w:rPr>
        <w:t xml:space="preserve"> </w:t>
      </w:r>
      <w:r w:rsidR="000D4168">
        <w:rPr>
          <w:rFonts w:hint="cs"/>
          <w:rtl/>
        </w:rPr>
        <w:t xml:space="preserve">ل </w:t>
      </w:r>
      <w:proofErr w:type="gramStart"/>
      <w:r w:rsidR="000D4168">
        <w:rPr>
          <w:rFonts w:hint="cs"/>
          <w:rtl/>
        </w:rPr>
        <w:t>فقط</w:t>
      </w:r>
      <w:r w:rsidR="00600616">
        <w:t xml:space="preserve"> </w:t>
      </w:r>
      <w:r>
        <w:rPr>
          <w:rFonts w:hint="cs"/>
          <w:rtl/>
        </w:rPr>
        <w:t xml:space="preserve"> لاغير</w:t>
      </w:r>
      <w:proofErr w:type="gramEnd"/>
      <w:r>
        <w:rPr>
          <w:rFonts w:hint="cs"/>
          <w:rtl/>
        </w:rPr>
        <w:t xml:space="preserve"> </w:t>
      </w:r>
      <w:r w:rsidR="005A324F">
        <w:rPr>
          <w:rFonts w:hint="cs"/>
          <w:rtl/>
        </w:rPr>
        <w:t xml:space="preserve"> من الطرف الثاني </w:t>
      </w:r>
      <w:r>
        <w:rPr>
          <w:rFonts w:hint="cs"/>
          <w:rtl/>
        </w:rPr>
        <w:t xml:space="preserve">عن طريق </w:t>
      </w:r>
      <w:r w:rsidR="000D4168">
        <w:rPr>
          <w:rFonts w:hint="cs"/>
          <w:rtl/>
        </w:rPr>
        <w:t xml:space="preserve">الحوالة في حساب النشاط بمصرف </w:t>
      </w:r>
      <w:r w:rsidR="008C2D27">
        <w:rPr>
          <w:rFonts w:hint="cs"/>
          <w:rtl/>
        </w:rPr>
        <w:t>الراجحي</w:t>
      </w:r>
      <w:r w:rsidR="000D4168">
        <w:rPr>
          <w:rFonts w:hint="cs"/>
          <w:rtl/>
        </w:rPr>
        <w:t xml:space="preserve"> </w:t>
      </w:r>
      <w:r w:rsidR="00AA483B">
        <w:rPr>
          <w:rFonts w:hint="cs"/>
          <w:rtl/>
        </w:rPr>
        <w:t>وذلك مقابل</w:t>
      </w:r>
      <w:r w:rsidR="00406E66">
        <w:rPr>
          <w:rFonts w:hint="cs"/>
          <w:rtl/>
        </w:rPr>
        <w:t xml:space="preserve"> الوساطة </w:t>
      </w:r>
      <w:r w:rsidR="00AA483B">
        <w:rPr>
          <w:rFonts w:hint="cs"/>
          <w:rtl/>
        </w:rPr>
        <w:t xml:space="preserve"> </w:t>
      </w:r>
      <w:r w:rsidR="00406E66">
        <w:rPr>
          <w:rFonts w:hint="cs"/>
          <w:rtl/>
        </w:rPr>
        <w:t>ل</w:t>
      </w:r>
      <w:r w:rsidR="00AA483B">
        <w:rPr>
          <w:rFonts w:hint="cs"/>
          <w:rtl/>
        </w:rPr>
        <w:t>شراء سيار</w:t>
      </w:r>
      <w:r w:rsidR="00227ED2">
        <w:rPr>
          <w:rFonts w:hint="cs"/>
          <w:rtl/>
        </w:rPr>
        <w:t>ة</w:t>
      </w:r>
      <w:r w:rsidR="000C20B9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910753014"/>
          <w:placeholder>
            <w:docPart w:val="DefaultPlaceholder_-1854013440"/>
          </w:placeholder>
          <w:text/>
        </w:sdtPr>
        <w:sdtContent>
          <w:r w:rsidR="00DF2E0B">
            <w:rPr>
              <w:rFonts w:hint="cs"/>
              <w:rtl/>
            </w:rPr>
            <w:t>شركة السيارة ونوعها</w:t>
          </w:r>
        </w:sdtContent>
      </w:sdt>
      <w:r w:rsidR="000C20B9">
        <w:rPr>
          <w:rFonts w:hint="cs"/>
          <w:rtl/>
        </w:rPr>
        <w:t xml:space="preserve">  موديل </w:t>
      </w:r>
      <w:sdt>
        <w:sdtPr>
          <w:rPr>
            <w:rFonts w:ascii="Arial" w:hAnsi="Arial" w:cs="PT Bold Heading" w:hint="cs"/>
            <w:color w:val="4B5563"/>
            <w:sz w:val="30"/>
            <w:szCs w:val="30"/>
            <w:rtl/>
          </w:rPr>
          <w:id w:val="-1358658073"/>
          <w:placeholder>
            <w:docPart w:val="DefaultPlaceholder_-1854013440"/>
          </w:placeholder>
          <w:text/>
        </w:sdtPr>
        <w:sdtContent>
          <w:r w:rsidR="00DF2E0B" w:rsidRP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>(يضاف الموديل مبا</w:t>
          </w:r>
          <w:r w:rsid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>ش</w:t>
          </w:r>
          <w:r w:rsidR="00DF2E0B" w:rsidRP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>رة)</w:t>
          </w:r>
        </w:sdtContent>
      </w:sdt>
      <w:r w:rsidR="000C20B9">
        <w:rPr>
          <w:rFonts w:hint="cs"/>
          <w:rtl/>
        </w:rPr>
        <w:t xml:space="preserve"> </w:t>
      </w:r>
      <w:r w:rsidR="001B164E">
        <w:rPr>
          <w:rFonts w:hint="cs"/>
          <w:rtl/>
        </w:rPr>
        <w:t xml:space="preserve"> </w:t>
      </w:r>
      <w:r w:rsidR="00364427">
        <w:rPr>
          <w:rFonts w:hint="cs"/>
          <w:rtl/>
        </w:rPr>
        <w:t>لون</w:t>
      </w:r>
      <w:r w:rsidR="000C20B9">
        <w:rPr>
          <w:rFonts w:hint="cs"/>
          <w:rtl/>
        </w:rPr>
        <w:t xml:space="preserve"> </w:t>
      </w:r>
      <w:sdt>
        <w:sdtPr>
          <w:rPr>
            <w:rFonts w:ascii="Arial" w:hAnsi="Arial" w:cs="PT Bold Heading" w:hint="cs"/>
            <w:color w:val="4B5563"/>
            <w:sz w:val="30"/>
            <w:szCs w:val="30"/>
            <w:rtl/>
          </w:rPr>
          <w:id w:val="-242409347"/>
          <w:placeholder>
            <w:docPart w:val="DefaultPlaceholder_-1854013440"/>
          </w:placeholder>
          <w:text/>
        </w:sdtPr>
        <w:sdtContent>
          <w:r w:rsidR="00DF2E0B" w:rsidRPr="00552235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>يضاف اللون مباشرة</w:t>
          </w:r>
        </w:sdtContent>
      </w:sdt>
      <w:r w:rsidR="00364427">
        <w:rPr>
          <w:rFonts w:hint="cs"/>
          <w:rtl/>
        </w:rPr>
        <w:t xml:space="preserve"> </w:t>
      </w:r>
      <w:r w:rsidR="001B164E">
        <w:rPr>
          <w:rFonts w:hint="cs"/>
          <w:rtl/>
        </w:rPr>
        <w:t xml:space="preserve"> </w:t>
      </w:r>
      <w:r w:rsidR="00AA483B">
        <w:rPr>
          <w:rFonts w:hint="cs"/>
          <w:rtl/>
        </w:rPr>
        <w:t xml:space="preserve">من </w:t>
      </w:r>
      <w:r w:rsidR="000C20B9">
        <w:rPr>
          <w:rFonts w:hint="cs"/>
          <w:rtl/>
        </w:rPr>
        <w:t>مزادات</w:t>
      </w:r>
      <w:r w:rsidR="00754A0D">
        <w:rPr>
          <w:rFonts w:hint="cs"/>
          <w:rtl/>
        </w:rPr>
        <w:t xml:space="preserve"> </w:t>
      </w:r>
      <w:r w:rsidR="000C20B9">
        <w:rPr>
          <w:rFonts w:hint="cs"/>
          <w:rtl/>
        </w:rPr>
        <w:t xml:space="preserve">في كوريا </w:t>
      </w:r>
      <w:r w:rsidR="00AA483B">
        <w:rPr>
          <w:rFonts w:hint="cs"/>
          <w:rtl/>
        </w:rPr>
        <w:t xml:space="preserve">الجنوبية تحمل </w:t>
      </w:r>
      <w:r w:rsidR="000D4168">
        <w:rPr>
          <w:rFonts w:hint="cs"/>
          <w:rtl/>
        </w:rPr>
        <w:t>رقم هيكل(</w:t>
      </w:r>
      <w:sdt>
        <w:sdtPr>
          <w:rPr>
            <w:rFonts w:ascii="Arial" w:hAnsi="Arial" w:cs="PT Bold Heading" w:hint="cs"/>
            <w:color w:val="4B5563"/>
            <w:sz w:val="30"/>
            <w:szCs w:val="30"/>
            <w:rtl/>
          </w:rPr>
          <w:id w:val="-1323728805"/>
          <w:placeholder>
            <w:docPart w:val="DefaultPlaceholder_-1854013440"/>
          </w:placeholder>
          <w:text/>
        </w:sdtPr>
        <w:sdtEndPr>
          <w:rPr>
            <w:rFonts w:hint="default"/>
          </w:rPr>
        </w:sdtEndPr>
        <w:sdtContent>
          <w:r w:rsidR="00DF2E0B" w:rsidRP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 xml:space="preserve">يضاف رقم </w:t>
          </w:r>
          <w:proofErr w:type="spellStart"/>
          <w:r w:rsidR="00DF2E0B" w:rsidRP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>الشاسي</w:t>
          </w:r>
          <w:proofErr w:type="spellEnd"/>
          <w:r w:rsidR="00DF2E0B" w:rsidRPr="00DF2E0B">
            <w:rPr>
              <w:rFonts w:ascii="Arial" w:hAnsi="Arial" w:cs="PT Bold Heading" w:hint="cs"/>
              <w:color w:val="4B5563"/>
              <w:sz w:val="30"/>
              <w:szCs w:val="30"/>
              <w:rtl/>
            </w:rPr>
            <w:t xml:space="preserve"> مباشرة</w:t>
          </w:r>
        </w:sdtContent>
      </w:sdt>
      <w:r>
        <w:rPr>
          <w:rFonts w:hint="cs"/>
          <w:rtl/>
        </w:rPr>
        <w:t>)</w:t>
      </w:r>
      <w:r w:rsidR="00DE6D5F">
        <w:rPr>
          <w:rFonts w:hint="cs"/>
          <w:rtl/>
        </w:rPr>
        <w:t xml:space="preserve"> ومشاركة الطرف الثاني فحصها وتعميده للطرف الأول ومن ثم </w:t>
      </w:r>
      <w:r w:rsidR="000C20B9">
        <w:rPr>
          <w:rFonts w:hint="cs"/>
          <w:rtl/>
        </w:rPr>
        <w:t>شرائها</w:t>
      </w:r>
      <w:r w:rsidR="00DE6D5F">
        <w:rPr>
          <w:rFonts w:hint="cs"/>
          <w:rtl/>
        </w:rPr>
        <w:t>.</w:t>
      </w:r>
      <w:r w:rsidR="00600616">
        <w:rPr>
          <w:rFonts w:hint="cs"/>
          <w:rtl/>
        </w:rPr>
        <w:t xml:space="preserve"> </w:t>
      </w:r>
    </w:p>
    <w:p w14:paraId="51BA7D0F" w14:textId="77777777" w:rsidR="008F6A85" w:rsidRDefault="008F6A85" w:rsidP="008F6A85">
      <w:pPr>
        <w:rPr>
          <w:rtl/>
        </w:rPr>
      </w:pPr>
    </w:p>
    <w:p w14:paraId="51BAE633" w14:textId="070613CE" w:rsidR="00AA483B" w:rsidRDefault="00AA483B" w:rsidP="000D4168">
      <w:pPr>
        <w:pStyle w:val="aa"/>
        <w:numPr>
          <w:ilvl w:val="0"/>
          <w:numId w:val="3"/>
        </w:numPr>
      </w:pPr>
      <w:r>
        <w:rPr>
          <w:rFonts w:hint="cs"/>
          <w:rtl/>
        </w:rPr>
        <w:t>يتبقى على الطرف الثاني بقية الرسوم المتمثلة في ضريبة وجمرك السيارة وأتعاب التخليص عند وصولها إلى ميناء الدمام بأمر الله.</w:t>
      </w:r>
    </w:p>
    <w:p w14:paraId="3F564289" w14:textId="79BD6DB7" w:rsidR="00F969A5" w:rsidRDefault="00F969A5" w:rsidP="000D4168">
      <w:pPr>
        <w:pStyle w:val="aa"/>
        <w:numPr>
          <w:ilvl w:val="0"/>
          <w:numId w:val="3"/>
        </w:numPr>
      </w:pPr>
      <w:r>
        <w:rPr>
          <w:rFonts w:hint="cs"/>
          <w:rtl/>
        </w:rPr>
        <w:t>يقوم الطرف الأول بشحن السيارة عن طريق أحد شركات الشحن المعتمدة وإرسال بوليصة الشحن للطرف الثاني.</w:t>
      </w:r>
    </w:p>
    <w:p w14:paraId="375D4700" w14:textId="7F2478A4" w:rsidR="00F969A5" w:rsidRDefault="00F969A5" w:rsidP="008C2D27">
      <w:pPr>
        <w:pStyle w:val="aa"/>
        <w:numPr>
          <w:ilvl w:val="0"/>
          <w:numId w:val="3"/>
        </w:numPr>
        <w:jc w:val="both"/>
      </w:pPr>
      <w:r>
        <w:rPr>
          <w:rFonts w:hint="cs"/>
          <w:rtl/>
        </w:rPr>
        <w:t>بعد تسليم البوليصة</w:t>
      </w:r>
      <w:r w:rsidR="000C3592">
        <w:rPr>
          <w:rFonts w:hint="cs"/>
          <w:rtl/>
        </w:rPr>
        <w:t xml:space="preserve"> واستمارة السيارة وفاتورة الشراء الخاصة بالجمارك</w:t>
      </w:r>
      <w:r>
        <w:rPr>
          <w:rFonts w:hint="cs"/>
          <w:rtl/>
        </w:rPr>
        <w:t xml:space="preserve"> للطرف الثاني يكون الطرف الأول قد </w:t>
      </w:r>
      <w:r w:rsidRPr="00734C5E">
        <w:rPr>
          <w:rFonts w:hint="cs"/>
          <w:b/>
          <w:bCs/>
          <w:rtl/>
        </w:rPr>
        <w:t>أنهى إلتزاماته</w:t>
      </w:r>
      <w:r>
        <w:rPr>
          <w:rFonts w:hint="cs"/>
          <w:rtl/>
        </w:rPr>
        <w:t xml:space="preserve"> نحو الطرف الثاني من وساطته (شراء/شحن/عمولة) ويبقى الطرف الأول </w:t>
      </w:r>
      <w:r w:rsidRPr="000C3592">
        <w:rPr>
          <w:rFonts w:hint="cs"/>
          <w:b/>
          <w:bCs/>
          <w:rtl/>
        </w:rPr>
        <w:t>مسؤول عن فحص السيارة كما زود بمقطع الفحص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’ </w:t>
      </w:r>
      <w:r w:rsidR="00DF2E0B">
        <w:rPr>
          <w:rFonts w:hint="cs"/>
          <w:rtl/>
        </w:rPr>
        <w:t>.</w:t>
      </w:r>
      <w:proofErr w:type="gramEnd"/>
    </w:p>
    <w:p w14:paraId="216BC7F8" w14:textId="77777777" w:rsidR="00F969A5" w:rsidRDefault="00F969A5" w:rsidP="00F969A5">
      <w:pPr>
        <w:pStyle w:val="aa"/>
      </w:pPr>
    </w:p>
    <w:p w14:paraId="1C178BE8" w14:textId="01FCEFA7" w:rsidR="00AA483B" w:rsidRDefault="00AA483B" w:rsidP="000D4168">
      <w:pPr>
        <w:pStyle w:val="aa"/>
        <w:numPr>
          <w:ilvl w:val="0"/>
          <w:numId w:val="3"/>
        </w:numPr>
      </w:pPr>
      <w:r>
        <w:rPr>
          <w:rFonts w:hint="cs"/>
          <w:rtl/>
        </w:rPr>
        <w:t>المبلغ المحول هو شامل الآتي:</w:t>
      </w:r>
      <w:r w:rsidR="00ED7F00">
        <w:t xml:space="preserve">   </w:t>
      </w:r>
    </w:p>
    <w:p w14:paraId="5F6FF39B" w14:textId="42BD51C3" w:rsidR="00AA483B" w:rsidRDefault="00AA483B" w:rsidP="00AA483B">
      <w:pPr>
        <w:pStyle w:val="aa"/>
        <w:numPr>
          <w:ilvl w:val="0"/>
          <w:numId w:val="4"/>
        </w:numPr>
      </w:pPr>
      <w:r>
        <w:rPr>
          <w:rFonts w:hint="cs"/>
          <w:rtl/>
        </w:rPr>
        <w:t>قيمة الشراء.</w:t>
      </w:r>
    </w:p>
    <w:p w14:paraId="52CF24E8" w14:textId="19544364" w:rsidR="00AA483B" w:rsidRDefault="00AA483B" w:rsidP="00AA483B">
      <w:pPr>
        <w:pStyle w:val="aa"/>
        <w:numPr>
          <w:ilvl w:val="0"/>
          <w:numId w:val="4"/>
        </w:numPr>
      </w:pPr>
      <w:r>
        <w:rPr>
          <w:rFonts w:hint="cs"/>
          <w:rtl/>
        </w:rPr>
        <w:t>قيمة الشحن.</w:t>
      </w:r>
      <w:r w:rsidR="00ED7F00">
        <w:t xml:space="preserve">   </w:t>
      </w:r>
    </w:p>
    <w:p w14:paraId="06BF3EB8" w14:textId="07BA455A" w:rsidR="00AA483B" w:rsidRDefault="00AA483B" w:rsidP="00AA483B">
      <w:pPr>
        <w:pStyle w:val="aa"/>
        <w:numPr>
          <w:ilvl w:val="0"/>
          <w:numId w:val="4"/>
        </w:numPr>
      </w:pPr>
      <w:r w:rsidRPr="009E41E8">
        <w:rPr>
          <w:rFonts w:hint="cs"/>
          <w:b/>
          <w:bCs/>
          <w:rtl/>
        </w:rPr>
        <w:t xml:space="preserve">قيمة </w:t>
      </w:r>
      <w:proofErr w:type="gramStart"/>
      <w:r w:rsidRPr="009E41E8">
        <w:rPr>
          <w:rFonts w:hint="cs"/>
          <w:b/>
          <w:bCs/>
          <w:rtl/>
        </w:rPr>
        <w:t>العمولة</w:t>
      </w:r>
      <w:r w:rsidR="001F381B">
        <w:rPr>
          <w:b/>
          <w:bCs/>
        </w:rPr>
        <w:t xml:space="preserve">  </w:t>
      </w:r>
      <w:r w:rsidR="001F381B">
        <w:rPr>
          <w:rFonts w:hint="cs"/>
          <w:b/>
          <w:bCs/>
          <w:rtl/>
        </w:rPr>
        <w:t>والوساطة</w:t>
      </w:r>
      <w:proofErr w:type="gramEnd"/>
      <w:r w:rsidR="001F381B">
        <w:rPr>
          <w:rFonts w:hint="cs"/>
          <w:b/>
          <w:bCs/>
          <w:rtl/>
        </w:rPr>
        <w:t xml:space="preserve"> في الاستيراد </w:t>
      </w:r>
      <w:r w:rsidRPr="009E41E8">
        <w:rPr>
          <w:rFonts w:hint="cs"/>
          <w:b/>
          <w:bCs/>
          <w:rtl/>
        </w:rPr>
        <w:t>هي</w:t>
      </w:r>
      <w:r>
        <w:rPr>
          <w:rFonts w:hint="cs"/>
          <w:rtl/>
        </w:rPr>
        <w:t xml:space="preserve"> (2250) ريال</w:t>
      </w:r>
    </w:p>
    <w:p w14:paraId="54676332" w14:textId="2E81D826" w:rsidR="00DF2E0B" w:rsidRDefault="00DF2E0B" w:rsidP="00AA483B">
      <w:pPr>
        <w:pStyle w:val="aa"/>
        <w:numPr>
          <w:ilvl w:val="0"/>
          <w:numId w:val="4"/>
        </w:numPr>
      </w:pPr>
      <w:r>
        <w:rPr>
          <w:rFonts w:hint="cs"/>
          <w:b/>
          <w:bCs/>
          <w:rtl/>
        </w:rPr>
        <w:t xml:space="preserve">في حال رغبة العميل </w:t>
      </w:r>
      <w:proofErr w:type="spellStart"/>
      <w:r>
        <w:rPr>
          <w:rFonts w:hint="cs"/>
          <w:b/>
          <w:bCs/>
          <w:rtl/>
        </w:rPr>
        <w:t>العميل</w:t>
      </w:r>
      <w:proofErr w:type="spellEnd"/>
      <w:r>
        <w:rPr>
          <w:rFonts w:hint="cs"/>
          <w:b/>
          <w:bCs/>
          <w:rtl/>
        </w:rPr>
        <w:t xml:space="preserve"> تخليص السيارة عن طرفنا من خلال مؤسستنا (الخطوة السريعة للتخليص الجمركي) </w:t>
      </w:r>
      <w:proofErr w:type="gramStart"/>
      <w:r>
        <w:rPr>
          <w:rFonts w:hint="cs"/>
          <w:b/>
          <w:bCs/>
          <w:rtl/>
        </w:rPr>
        <w:t>فيقول  العميل</w:t>
      </w:r>
      <w:proofErr w:type="gramEnd"/>
      <w:r>
        <w:rPr>
          <w:rFonts w:hint="cs"/>
          <w:b/>
          <w:bCs/>
          <w:rtl/>
        </w:rPr>
        <w:t xml:space="preserve"> بعمل التفويض وقت إشعاره بعمل التفويض وتحويل رسوم التخليص لحساب المؤسسة.</w:t>
      </w:r>
    </w:p>
    <w:p w14:paraId="2CE570B9" w14:textId="77777777" w:rsidR="008C2D27" w:rsidRPr="00570383" w:rsidRDefault="008C2D27" w:rsidP="008C2D27">
      <w:pPr>
        <w:pStyle w:val="aa"/>
        <w:ind w:left="1080"/>
        <w:rPr>
          <w:lang w:val="khq-Latn-ML"/>
        </w:rPr>
      </w:pPr>
    </w:p>
    <w:p w14:paraId="5F482553" w14:textId="31030596" w:rsidR="008C2D27" w:rsidRDefault="008C2D27" w:rsidP="008C2D27">
      <w:pPr>
        <w:pStyle w:val="aa"/>
        <w:ind w:left="1080"/>
        <w:rPr>
          <w:rtl/>
        </w:rPr>
      </w:pPr>
      <w:r>
        <w:rPr>
          <w:rFonts w:hint="cs"/>
          <w:b/>
          <w:bCs/>
          <w:rtl/>
        </w:rPr>
        <w:t>(مدة الاستيراد المتوقعة من 45 يوم إلى 60 يوم)</w:t>
      </w:r>
    </w:p>
    <w:p w14:paraId="4CC7A1FD" w14:textId="77777777" w:rsidR="00600616" w:rsidRDefault="00600616" w:rsidP="005A324F"/>
    <w:p w14:paraId="4D73DB8F" w14:textId="77777777" w:rsidR="002F6A8B" w:rsidRDefault="002F6A8B" w:rsidP="005A324F">
      <w:pPr>
        <w:rPr>
          <w:rtl/>
        </w:rPr>
      </w:pPr>
    </w:p>
    <w:p w14:paraId="4D5E3791" w14:textId="1A4DC799" w:rsidR="002F6A8B" w:rsidRPr="003E5C58" w:rsidRDefault="00600616" w:rsidP="005A324F">
      <w:r>
        <w:rPr>
          <w:rFonts w:hint="cs"/>
          <w:rtl/>
        </w:rPr>
        <w:t xml:space="preserve">حرر في </w:t>
      </w:r>
      <w:sdt>
        <w:sdtPr>
          <w:rPr>
            <w:rFonts w:hint="cs"/>
            <w:b/>
            <w:bCs/>
            <w:rtl/>
          </w:rPr>
          <w:id w:val="-1703392299"/>
          <w:placeholder>
            <w:docPart w:val="DefaultPlaceholder_-1854013440"/>
          </w:placeholder>
          <w:text/>
        </w:sdtPr>
        <w:sdtContent>
          <w:r w:rsidR="00DF2E0B" w:rsidRPr="00DF2E0B">
            <w:rPr>
              <w:rFonts w:hint="cs"/>
              <w:b/>
              <w:bCs/>
              <w:rtl/>
            </w:rPr>
            <w:t>التاريخ يفضل إدخال بالسهم العلوي والسفلي</w:t>
          </w:r>
        </w:sdtContent>
      </w:sdt>
    </w:p>
    <w:p w14:paraId="721C6B84" w14:textId="77777777" w:rsidR="002F6A8B" w:rsidRDefault="002F6A8B" w:rsidP="005A324F">
      <w:pPr>
        <w:rPr>
          <w:rtl/>
        </w:rPr>
      </w:pPr>
    </w:p>
    <w:p w14:paraId="59951425" w14:textId="59F79EB4" w:rsidR="002F6A8B" w:rsidRDefault="00431B7B" w:rsidP="005A324F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0376F" wp14:editId="36AB6136">
                <wp:simplePos x="0" y="0"/>
                <wp:positionH relativeFrom="margin">
                  <wp:posOffset>4526280</wp:posOffset>
                </wp:positionH>
                <wp:positionV relativeFrom="paragraph">
                  <wp:posOffset>0</wp:posOffset>
                </wp:positionV>
                <wp:extent cx="1593850" cy="914400"/>
                <wp:effectExtent l="0" t="0" r="25400" b="19050"/>
                <wp:wrapNone/>
                <wp:docPr id="1316109628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854DC" w14:textId="77777777" w:rsidR="00431B7B" w:rsidRPr="00F91BDF" w:rsidRDefault="00431B7B" w:rsidP="00431B7B">
                            <w:pPr>
                              <w:jc w:val="center"/>
                              <w:rPr>
                                <w:b/>
                                <w:bCs/>
                                <w:color w:val="ED2323" w:themeColor="text2"/>
                              </w:rPr>
                            </w:pPr>
                            <w:r w:rsidRPr="00F91BDF">
                              <w:rPr>
                                <w:b/>
                                <w:bCs/>
                                <w:color w:val="ED2323" w:themeColor="text2"/>
                              </w:rPr>
                              <w:t>FL-826022884</w:t>
                            </w:r>
                          </w:p>
                          <w:p w14:paraId="5F7C40B4" w14:textId="77777777" w:rsidR="00431B7B" w:rsidRPr="00F91BDF" w:rsidRDefault="00431B7B" w:rsidP="00431B7B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</w:p>
                          <w:p w14:paraId="3CCB2FDA" w14:textId="77777777" w:rsidR="00431B7B" w:rsidRPr="00F91BDF" w:rsidRDefault="00431B7B" w:rsidP="00431B7B">
                            <w:pPr>
                              <w:jc w:val="center"/>
                              <w:rPr>
                                <w:b/>
                                <w:bCs/>
                                <w:color w:val="ED2323" w:themeColor="text2"/>
                              </w:rPr>
                            </w:pPr>
                            <w:r w:rsidRPr="00F91BDF">
                              <w:rPr>
                                <w:b/>
                                <w:bCs/>
                                <w:color w:val="ED2323" w:themeColor="text2"/>
                              </w:rPr>
                              <w:t>Alfaqih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0376F" id="شكل بيضاوي 4" o:spid="_x0000_s1026" style="position:absolute;left:0;text-align:left;margin-left:356.4pt;margin-top:0;width:125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" fillcolor="white [3201]" strokecolor="#a4373a [3209]" strokeweight="1pt">
                <v:stroke joinstyle="miter"/>
                <v:textbox>
                  <w:txbxContent>
                    <w:p w14:paraId="2B1854DC" w14:textId="77777777" w:rsidR="00431B7B" w:rsidRPr="00F91BDF" w:rsidRDefault="00431B7B" w:rsidP="00431B7B">
                      <w:pPr>
                        <w:jc w:val="center"/>
                        <w:rPr>
                          <w:b/>
                          <w:bCs/>
                          <w:color w:val="ED2323" w:themeColor="text2"/>
                        </w:rPr>
                      </w:pPr>
                      <w:r w:rsidRPr="00F91BDF">
                        <w:rPr>
                          <w:b/>
                          <w:bCs/>
                          <w:color w:val="ED2323" w:themeColor="text2"/>
                        </w:rPr>
                        <w:t>FL-826022884</w:t>
                      </w:r>
                    </w:p>
                    <w:p w14:paraId="5F7C40B4" w14:textId="77777777" w:rsidR="00431B7B" w:rsidRPr="00F91BDF" w:rsidRDefault="00431B7B" w:rsidP="00431B7B">
                      <w:pPr>
                        <w:jc w:val="center"/>
                        <w:rPr>
                          <w:b/>
                          <w:bCs/>
                          <w:color w:val="00B050"/>
                        </w:rPr>
                      </w:pPr>
                    </w:p>
                    <w:p w14:paraId="3CCB2FDA" w14:textId="77777777" w:rsidR="00431B7B" w:rsidRPr="00F91BDF" w:rsidRDefault="00431B7B" w:rsidP="00431B7B">
                      <w:pPr>
                        <w:jc w:val="center"/>
                        <w:rPr>
                          <w:b/>
                          <w:bCs/>
                          <w:color w:val="ED2323" w:themeColor="text2"/>
                        </w:rPr>
                      </w:pPr>
                      <w:r w:rsidRPr="00F91BDF">
                        <w:rPr>
                          <w:b/>
                          <w:bCs/>
                          <w:color w:val="ED2323" w:themeColor="text2"/>
                        </w:rPr>
                        <w:t>Alfaqih cars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9E263C" w14:textId="77777777" w:rsidR="00DF2E0B" w:rsidRPr="00DF2E0B" w:rsidRDefault="00DF2E0B" w:rsidP="00DF2E0B">
      <w:pPr>
        <w:rPr>
          <w:rtl/>
        </w:rPr>
      </w:pPr>
    </w:p>
    <w:p w14:paraId="5A4D8B65" w14:textId="77777777" w:rsidR="00DF2E0B" w:rsidRDefault="00DF2E0B" w:rsidP="00DF2E0B">
      <w:pPr>
        <w:rPr>
          <w:rtl/>
        </w:rPr>
      </w:pPr>
    </w:p>
    <w:p w14:paraId="7668CB42" w14:textId="448D4664" w:rsidR="00DF2E0B" w:rsidRPr="00DF2E0B" w:rsidRDefault="00DF2E0B" w:rsidP="00DF2E0B">
      <w:pPr>
        <w:tabs>
          <w:tab w:val="left" w:pos="3498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>الختم يفضل باللون الأزرق بولد</w:t>
      </w:r>
    </w:p>
    <w:sectPr w:rsidR="00DF2E0B" w:rsidRPr="00DF2E0B" w:rsidSect="000A07F6">
      <w:headerReference w:type="default" r:id="rId11"/>
      <w:footerReference w:type="default" r:id="rId12"/>
      <w:pgSz w:w="11906" w:h="16838" w:code="9"/>
      <w:pgMar w:top="2835" w:right="1134" w:bottom="1701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2DF6A" w14:textId="77777777" w:rsidR="00FD1E28" w:rsidRDefault="00FD1E28" w:rsidP="00D46F4B">
      <w:r>
        <w:separator/>
      </w:r>
    </w:p>
  </w:endnote>
  <w:endnote w:type="continuationSeparator" w:id="0">
    <w:p w14:paraId="52842DAA" w14:textId="77777777" w:rsidR="00FD1E28" w:rsidRDefault="00FD1E28" w:rsidP="00D4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Nova Cond XBd"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E25CF" w14:textId="77777777" w:rsidR="00670BAB" w:rsidRDefault="00913FA7" w:rsidP="00D46F4B">
    <w:pPr>
      <w:pStyle w:val="a4"/>
    </w:pPr>
    <w:r w:rsidRPr="00913FA7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4174C5" wp14:editId="4C298B46">
              <wp:simplePos x="0" y="0"/>
              <wp:positionH relativeFrom="page">
                <wp:posOffset>14605</wp:posOffset>
              </wp:positionH>
              <wp:positionV relativeFrom="page">
                <wp:posOffset>9631045</wp:posOffset>
              </wp:positionV>
              <wp:extent cx="2268000" cy="838800"/>
              <wp:effectExtent l="0" t="0" r="0" b="0"/>
              <wp:wrapNone/>
              <wp:docPr id="59" name="مجموعة 58">
                <a:extLst xmlns:a="http://schemas.openxmlformats.org/drawingml/2006/main">
                  <a:ext uri="{FF2B5EF4-FFF2-40B4-BE49-F238E27FC236}">
                    <a16:creationId xmlns:a16="http://schemas.microsoft.com/office/drawing/2014/main" id="{9C414BCD-49DD-34EE-E0E7-C7C2CDF3ED2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8000" cy="838800"/>
                        <a:chOff x="0" y="-69849"/>
                        <a:chExt cx="2266969" cy="838140"/>
                      </a:xfrm>
                    </wpg:grpSpPr>
                    <wps:wsp>
                      <wps:cNvPr id="883114000" name="مستطيل: زوايا مستديرة 883114000">
                        <a:extLst>
                          <a:ext uri="{FF2B5EF4-FFF2-40B4-BE49-F238E27FC236}">
                            <a16:creationId xmlns:a16="http://schemas.microsoft.com/office/drawing/2014/main" id="{A037E6B4-7BE5-2333-F47B-217FF2AD9659}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0" y="-69849"/>
                          <a:ext cx="330469" cy="8381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  <wpg:grpSp>
                      <wpg:cNvPr id="518872946" name="مجموعة 518872946">
                        <a:extLst>
                          <a:ext uri="{FF2B5EF4-FFF2-40B4-BE49-F238E27FC236}">
                            <a16:creationId xmlns:a16="http://schemas.microsoft.com/office/drawing/2014/main" id="{EBC080AD-9357-29EC-ED45-139626F0D51F}"/>
                          </a:ext>
                        </a:extLst>
                      </wpg:cNvPr>
                      <wpg:cNvGrpSpPr/>
                      <wpg:grpSpPr>
                        <a:xfrm>
                          <a:off x="224270" y="13540"/>
                          <a:ext cx="2042699" cy="237735"/>
                          <a:chOff x="224270" y="13540"/>
                          <a:chExt cx="2042699" cy="237735"/>
                        </a:xfrm>
                      </wpg:grpSpPr>
                      <wps:wsp>
                        <wps:cNvPr id="335220892" name="شكل حر: شكل 335220892">
                          <a:extLst>
                            <a:ext uri="{FF2B5EF4-FFF2-40B4-BE49-F238E27FC236}">
                              <a16:creationId xmlns:a16="http://schemas.microsoft.com/office/drawing/2014/main" id="{BAB4583E-F5C2-681F-8DF7-CC26289D7DD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24270" y="21318"/>
                            <a:ext cx="212400" cy="212400"/>
                          </a:xfrm>
                          <a:custGeom>
                            <a:avLst/>
                            <a:gdLst>
                              <a:gd name="connsiteX0" fmla="*/ 79545 w 252000"/>
                              <a:gd name="connsiteY0" fmla="*/ 53174 h 252000"/>
                              <a:gd name="connsiteX1" fmla="*/ 93570 w 252000"/>
                              <a:gd name="connsiteY1" fmla="*/ 71324 h 252000"/>
                              <a:gd name="connsiteX2" fmla="*/ 93570 w 252000"/>
                              <a:gd name="connsiteY2" fmla="*/ 82949 h 252000"/>
                              <a:gd name="connsiteX3" fmla="*/ 81345 w 252000"/>
                              <a:gd name="connsiteY3" fmla="*/ 98249 h 252000"/>
                              <a:gd name="connsiteX4" fmla="*/ 80220 w 252000"/>
                              <a:gd name="connsiteY4" fmla="*/ 105749 h 252000"/>
                              <a:gd name="connsiteX5" fmla="*/ 146370 w 252000"/>
                              <a:gd name="connsiteY5" fmla="*/ 171824 h 252000"/>
                              <a:gd name="connsiteX6" fmla="*/ 153720 w 252000"/>
                              <a:gd name="connsiteY6" fmla="*/ 170699 h 252000"/>
                              <a:gd name="connsiteX7" fmla="*/ 169020 w 252000"/>
                              <a:gd name="connsiteY7" fmla="*/ 158399 h 252000"/>
                              <a:gd name="connsiteX8" fmla="*/ 180645 w 252000"/>
                              <a:gd name="connsiteY8" fmla="*/ 158399 h 252000"/>
                              <a:gd name="connsiteX9" fmla="*/ 198795 w 252000"/>
                              <a:gd name="connsiteY9" fmla="*/ 172424 h 252000"/>
                              <a:gd name="connsiteX10" fmla="*/ 198495 w 252000"/>
                              <a:gd name="connsiteY10" fmla="*/ 183749 h 252000"/>
                              <a:gd name="connsiteX11" fmla="*/ 190995 w 252000"/>
                              <a:gd name="connsiteY11" fmla="*/ 192374 h 252000"/>
                              <a:gd name="connsiteX12" fmla="*/ 169170 w 252000"/>
                              <a:gd name="connsiteY12" fmla="*/ 200999 h 252000"/>
                              <a:gd name="connsiteX13" fmla="*/ 50970 w 252000"/>
                              <a:gd name="connsiteY13" fmla="*/ 82799 h 252000"/>
                              <a:gd name="connsiteX14" fmla="*/ 59970 w 252000"/>
                              <a:gd name="connsiteY14" fmla="*/ 60599 h 252000"/>
                              <a:gd name="connsiteX15" fmla="*/ 67845 w 252000"/>
                              <a:gd name="connsiteY15" fmla="*/ 53774 h 252000"/>
                              <a:gd name="connsiteX16" fmla="*/ 79545 w 252000"/>
                              <a:gd name="connsiteY16" fmla="*/ 53174 h 252000"/>
                              <a:gd name="connsiteX17" fmla="*/ 73995 w 252000"/>
                              <a:gd name="connsiteY17" fmla="*/ 36018 h 252000"/>
                              <a:gd name="connsiteX18" fmla="*/ 57570 w 252000"/>
                              <a:gd name="connsiteY18" fmla="*/ 42824 h 252000"/>
                              <a:gd name="connsiteX19" fmla="*/ 49695 w 252000"/>
                              <a:gd name="connsiteY19" fmla="*/ 49649 h 252000"/>
                              <a:gd name="connsiteX20" fmla="*/ 49695 w 252000"/>
                              <a:gd name="connsiteY20" fmla="*/ 49724 h 252000"/>
                              <a:gd name="connsiteX21" fmla="*/ 35970 w 252000"/>
                              <a:gd name="connsiteY21" fmla="*/ 82874 h 252000"/>
                              <a:gd name="connsiteX22" fmla="*/ 169170 w 252000"/>
                              <a:gd name="connsiteY22" fmla="*/ 216074 h 252000"/>
                              <a:gd name="connsiteX23" fmla="*/ 202020 w 252000"/>
                              <a:gd name="connsiteY23" fmla="*/ 202724 h 252000"/>
                              <a:gd name="connsiteX24" fmla="*/ 209520 w 252000"/>
                              <a:gd name="connsiteY24" fmla="*/ 194099 h 252000"/>
                              <a:gd name="connsiteX25" fmla="*/ 209145 w 252000"/>
                              <a:gd name="connsiteY25" fmla="*/ 161624 h 252000"/>
                              <a:gd name="connsiteX26" fmla="*/ 190845 w 252000"/>
                              <a:gd name="connsiteY26" fmla="*/ 147524 h 252000"/>
                              <a:gd name="connsiteX27" fmla="*/ 158745 w 252000"/>
                              <a:gd name="connsiteY27" fmla="*/ 147524 h 252000"/>
                              <a:gd name="connsiteX28" fmla="*/ 147795 w 252000"/>
                              <a:gd name="connsiteY28" fmla="*/ 156299 h 252000"/>
                              <a:gd name="connsiteX29" fmla="*/ 95820 w 252000"/>
                              <a:gd name="connsiteY29" fmla="*/ 104174 h 252000"/>
                              <a:gd name="connsiteX30" fmla="*/ 104520 w 252000"/>
                              <a:gd name="connsiteY30" fmla="*/ 93224 h 252000"/>
                              <a:gd name="connsiteX31" fmla="*/ 104520 w 252000"/>
                              <a:gd name="connsiteY31" fmla="*/ 61124 h 252000"/>
                              <a:gd name="connsiteX32" fmla="*/ 90420 w 252000"/>
                              <a:gd name="connsiteY32" fmla="*/ 42824 h 252000"/>
                              <a:gd name="connsiteX33" fmla="*/ 73995 w 252000"/>
                              <a:gd name="connsiteY33" fmla="*/ 36018 h 252000"/>
                              <a:gd name="connsiteX34" fmla="*/ 42001 w 252000"/>
                              <a:gd name="connsiteY34" fmla="*/ 0 h 252000"/>
                              <a:gd name="connsiteX35" fmla="*/ 209999 w 252000"/>
                              <a:gd name="connsiteY35" fmla="*/ 0 h 252000"/>
                              <a:gd name="connsiteX36" fmla="*/ 252000 w 252000"/>
                              <a:gd name="connsiteY36" fmla="*/ 42001 h 252000"/>
                              <a:gd name="connsiteX37" fmla="*/ 252000 w 252000"/>
                              <a:gd name="connsiteY37" fmla="*/ 209999 h 252000"/>
                              <a:gd name="connsiteX38" fmla="*/ 209999 w 252000"/>
                              <a:gd name="connsiteY38" fmla="*/ 252000 h 252000"/>
                              <a:gd name="connsiteX39" fmla="*/ 42001 w 252000"/>
                              <a:gd name="connsiteY39" fmla="*/ 252000 h 252000"/>
                              <a:gd name="connsiteX40" fmla="*/ 0 w 252000"/>
                              <a:gd name="connsiteY40" fmla="*/ 209999 h 252000"/>
                              <a:gd name="connsiteX41" fmla="*/ 0 w 252000"/>
                              <a:gd name="connsiteY41" fmla="*/ 42001 h 252000"/>
                              <a:gd name="connsiteX42" fmla="*/ 42001 w 252000"/>
                              <a:gd name="connsiteY42" fmla="*/ 0 h 2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252000" h="252000">
                                <a:moveTo>
                                  <a:pt x="79545" y="53174"/>
                                </a:moveTo>
                                <a:cubicBezTo>
                                  <a:pt x="79545" y="53174"/>
                                  <a:pt x="93345" y="71099"/>
                                  <a:pt x="93570" y="71324"/>
                                </a:cubicBezTo>
                                <a:cubicBezTo>
                                  <a:pt x="96795" y="74549"/>
                                  <a:pt x="96795" y="79724"/>
                                  <a:pt x="93570" y="82949"/>
                                </a:cubicBezTo>
                                <a:cubicBezTo>
                                  <a:pt x="93420" y="83099"/>
                                  <a:pt x="81345" y="98249"/>
                                  <a:pt x="81345" y="98249"/>
                                </a:cubicBezTo>
                                <a:cubicBezTo>
                                  <a:pt x="79620" y="100424"/>
                                  <a:pt x="79245" y="103274"/>
                                  <a:pt x="80220" y="105749"/>
                                </a:cubicBezTo>
                                <a:cubicBezTo>
                                  <a:pt x="93045" y="137774"/>
                                  <a:pt x="115320" y="159974"/>
                                  <a:pt x="146370" y="171824"/>
                                </a:cubicBezTo>
                                <a:cubicBezTo>
                                  <a:pt x="148845" y="172799"/>
                                  <a:pt x="151620" y="172349"/>
                                  <a:pt x="153720" y="170699"/>
                                </a:cubicBezTo>
                                <a:cubicBezTo>
                                  <a:pt x="153720" y="170699"/>
                                  <a:pt x="168795" y="158624"/>
                                  <a:pt x="169020" y="158399"/>
                                </a:cubicBezTo>
                                <a:cubicBezTo>
                                  <a:pt x="172170" y="155324"/>
                                  <a:pt x="177570" y="155324"/>
                                  <a:pt x="180645" y="158399"/>
                                </a:cubicBezTo>
                                <a:cubicBezTo>
                                  <a:pt x="180870" y="158624"/>
                                  <a:pt x="198795" y="172424"/>
                                  <a:pt x="198795" y="172424"/>
                                </a:cubicBezTo>
                                <a:cubicBezTo>
                                  <a:pt x="201720" y="175649"/>
                                  <a:pt x="201570" y="180674"/>
                                  <a:pt x="198495" y="183749"/>
                                </a:cubicBezTo>
                                <a:lnTo>
                                  <a:pt x="190995" y="192374"/>
                                </a:lnTo>
                                <a:cubicBezTo>
                                  <a:pt x="185595" y="197849"/>
                                  <a:pt x="177720" y="200999"/>
                                  <a:pt x="169170" y="200999"/>
                                </a:cubicBezTo>
                                <a:cubicBezTo>
                                  <a:pt x="124245" y="200999"/>
                                  <a:pt x="50970" y="134999"/>
                                  <a:pt x="50970" y="82799"/>
                                </a:cubicBezTo>
                                <a:cubicBezTo>
                                  <a:pt x="50970" y="74249"/>
                                  <a:pt x="54195" y="66374"/>
                                  <a:pt x="59970" y="60599"/>
                                </a:cubicBezTo>
                                <a:lnTo>
                                  <a:pt x="67845" y="53774"/>
                                </a:lnTo>
                                <a:cubicBezTo>
                                  <a:pt x="71295" y="50324"/>
                                  <a:pt x="76320" y="50249"/>
                                  <a:pt x="79545" y="53174"/>
                                </a:cubicBezTo>
                                <a:close/>
                                <a:moveTo>
                                  <a:pt x="73995" y="36018"/>
                                </a:moveTo>
                                <a:cubicBezTo>
                                  <a:pt x="68051" y="36018"/>
                                  <a:pt x="62108" y="38287"/>
                                  <a:pt x="57570" y="42824"/>
                                </a:cubicBezTo>
                                <a:lnTo>
                                  <a:pt x="49695" y="49649"/>
                                </a:lnTo>
                                <a:lnTo>
                                  <a:pt x="49695" y="49724"/>
                                </a:lnTo>
                                <a:cubicBezTo>
                                  <a:pt x="40695" y="58649"/>
                                  <a:pt x="35970" y="70349"/>
                                  <a:pt x="35970" y="82874"/>
                                </a:cubicBezTo>
                                <a:cubicBezTo>
                                  <a:pt x="35970" y="140099"/>
                                  <a:pt x="111870" y="216074"/>
                                  <a:pt x="169170" y="216074"/>
                                </a:cubicBezTo>
                                <a:cubicBezTo>
                                  <a:pt x="181770" y="216074"/>
                                  <a:pt x="193395" y="211349"/>
                                  <a:pt x="202020" y="202724"/>
                                </a:cubicBezTo>
                                <a:lnTo>
                                  <a:pt x="209520" y="194099"/>
                                </a:lnTo>
                                <a:cubicBezTo>
                                  <a:pt x="218220" y="185399"/>
                                  <a:pt x="218220" y="170699"/>
                                  <a:pt x="209145" y="161624"/>
                                </a:cubicBezTo>
                                <a:cubicBezTo>
                                  <a:pt x="208920" y="161399"/>
                                  <a:pt x="190845" y="147524"/>
                                  <a:pt x="190845" y="147524"/>
                                </a:cubicBezTo>
                                <a:cubicBezTo>
                                  <a:pt x="181920" y="138899"/>
                                  <a:pt x="167670" y="138899"/>
                                  <a:pt x="158745" y="147524"/>
                                </a:cubicBezTo>
                                <a:lnTo>
                                  <a:pt x="147795" y="156299"/>
                                </a:lnTo>
                                <a:cubicBezTo>
                                  <a:pt x="123795" y="146099"/>
                                  <a:pt x="106770" y="128999"/>
                                  <a:pt x="95820" y="104174"/>
                                </a:cubicBezTo>
                                <a:lnTo>
                                  <a:pt x="104520" y="93224"/>
                                </a:lnTo>
                                <a:cubicBezTo>
                                  <a:pt x="113070" y="84299"/>
                                  <a:pt x="113070" y="70124"/>
                                  <a:pt x="104520" y="61124"/>
                                </a:cubicBezTo>
                                <a:cubicBezTo>
                                  <a:pt x="104520" y="61124"/>
                                  <a:pt x="90645" y="43049"/>
                                  <a:pt x="90420" y="42824"/>
                                </a:cubicBezTo>
                                <a:cubicBezTo>
                                  <a:pt x="85883" y="38287"/>
                                  <a:pt x="79939" y="36018"/>
                                  <a:pt x="73995" y="36018"/>
                                </a:cubicBezTo>
                                <a:close/>
                                <a:moveTo>
                                  <a:pt x="42001" y="0"/>
                                </a:moveTo>
                                <a:lnTo>
                                  <a:pt x="209999" y="0"/>
                                </a:lnTo>
                                <a:cubicBezTo>
                                  <a:pt x="233196" y="0"/>
                                  <a:pt x="252000" y="18804"/>
                                  <a:pt x="252000" y="42001"/>
                                </a:cubicBezTo>
                                <a:lnTo>
                                  <a:pt x="252000" y="209999"/>
                                </a:lnTo>
                                <a:cubicBezTo>
                                  <a:pt x="252000" y="233196"/>
                                  <a:pt x="233196" y="252000"/>
                                  <a:pt x="209999" y="252000"/>
                                </a:cubicBezTo>
                                <a:lnTo>
                                  <a:pt x="42001" y="252000"/>
                                </a:lnTo>
                                <a:cubicBezTo>
                                  <a:pt x="18804" y="252000"/>
                                  <a:pt x="0" y="233196"/>
                                  <a:pt x="0" y="209999"/>
                                </a:cubicBezTo>
                                <a:lnTo>
                                  <a:pt x="0" y="42001"/>
                                </a:lnTo>
                                <a:cubicBezTo>
                                  <a:pt x="0" y="18804"/>
                                  <a:pt x="18804" y="0"/>
                                  <a:pt x="420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1" anchor="ctr">
                          <a:noAutofit/>
                        </wps:bodyPr>
                      </wps:wsp>
                      <wps:wsp>
                        <wps:cNvPr id="2082640053" name="مربع نص 51">
                          <a:extLst>
                            <a:ext uri="{FF2B5EF4-FFF2-40B4-BE49-F238E27FC236}">
                              <a16:creationId xmlns:a16="http://schemas.microsoft.com/office/drawing/2014/main" id="{AC31B231-64D7-07D5-F8D2-E4355B3D243A}"/>
                            </a:ext>
                          </a:extLst>
                        </wps:cNvPr>
                        <wps:cNvSpPr txBox="1"/>
                        <wps:spPr>
                          <a:xfrm>
                            <a:off x="436654" y="13540"/>
                            <a:ext cx="1830315" cy="2377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D0D0DF" w14:textId="77777777" w:rsidR="00913FA7" w:rsidRDefault="00913FA7" w:rsidP="00D46F4B">
                              <w:pPr>
                                <w:bidi w:val="0"/>
                                <w:rPr>
                                  <w14:ligatures w14:val="none"/>
                                </w:rPr>
                              </w:pPr>
                              <w:r>
                                <w:t>0558007721</w:t>
                              </w:r>
                            </w:p>
                          </w:txbxContent>
                        </wps:txbx>
                        <wps:bodyPr wrap="square" lIns="72000" tIns="36000" rIns="0" bIns="36000" anchor="ctr" anchorCtr="0">
                          <a:spAutoFit/>
                        </wps:bodyPr>
                      </wps:wsp>
                    </wpg:grpSp>
                    <wpg:grpSp>
                      <wpg:cNvPr id="279232452" name="مجموعة 279232452">
                        <a:extLst>
                          <a:ext uri="{FF2B5EF4-FFF2-40B4-BE49-F238E27FC236}">
                            <a16:creationId xmlns:a16="http://schemas.microsoft.com/office/drawing/2014/main" id="{6ECDCA7D-4613-FC26-9897-D1BE58ABFB92}"/>
                          </a:ext>
                        </a:extLst>
                      </wpg:cNvPr>
                      <wpg:cNvGrpSpPr/>
                      <wpg:grpSpPr>
                        <a:xfrm>
                          <a:off x="224270" y="240639"/>
                          <a:ext cx="2042688" cy="237735"/>
                          <a:chOff x="224270" y="240639"/>
                          <a:chExt cx="2042688" cy="237735"/>
                        </a:xfrm>
                      </wpg:grpSpPr>
                      <wps:wsp>
                        <wps:cNvPr id="13918190" name="شكل حر: شكل 13918190">
                          <a:extLst>
                            <a:ext uri="{FF2B5EF4-FFF2-40B4-BE49-F238E27FC236}">
                              <a16:creationId xmlns:a16="http://schemas.microsoft.com/office/drawing/2014/main" id="{78E979F8-BABE-B4C2-B448-916A83EBF966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24270" y="243286"/>
                            <a:ext cx="212400" cy="212400"/>
                          </a:xfrm>
                          <a:custGeom>
                            <a:avLst/>
                            <a:gdLst>
                              <a:gd name="connsiteX0" fmla="*/ 51000 w 252000"/>
                              <a:gd name="connsiteY0" fmla="*/ 92250 h 252000"/>
                              <a:gd name="connsiteX1" fmla="*/ 99480 w 252000"/>
                              <a:gd name="connsiteY1" fmla="*/ 140700 h 252000"/>
                              <a:gd name="connsiteX2" fmla="*/ 152520 w 252000"/>
                              <a:gd name="connsiteY2" fmla="*/ 140700 h 252000"/>
                              <a:gd name="connsiteX3" fmla="*/ 201000 w 252000"/>
                              <a:gd name="connsiteY3" fmla="*/ 92250 h 252000"/>
                              <a:gd name="connsiteX4" fmla="*/ 201000 w 252000"/>
                              <a:gd name="connsiteY4" fmla="*/ 171000 h 252000"/>
                              <a:gd name="connsiteX5" fmla="*/ 178500 w 252000"/>
                              <a:gd name="connsiteY5" fmla="*/ 193500 h 252000"/>
                              <a:gd name="connsiteX6" fmla="*/ 73500 w 252000"/>
                              <a:gd name="connsiteY6" fmla="*/ 193500 h 252000"/>
                              <a:gd name="connsiteX7" fmla="*/ 51000 w 252000"/>
                              <a:gd name="connsiteY7" fmla="*/ 171000 h 252000"/>
                              <a:gd name="connsiteX8" fmla="*/ 73500 w 252000"/>
                              <a:gd name="connsiteY8" fmla="*/ 58500 h 252000"/>
                              <a:gd name="connsiteX9" fmla="*/ 178500 w 252000"/>
                              <a:gd name="connsiteY9" fmla="*/ 58500 h 252000"/>
                              <a:gd name="connsiteX10" fmla="*/ 199350 w 252000"/>
                              <a:gd name="connsiteY10" fmla="*/ 72653 h 252000"/>
                              <a:gd name="connsiteX11" fmla="*/ 141915 w 252000"/>
                              <a:gd name="connsiteY11" fmla="*/ 130095 h 252000"/>
                              <a:gd name="connsiteX12" fmla="*/ 110085 w 252000"/>
                              <a:gd name="connsiteY12" fmla="*/ 130095 h 252000"/>
                              <a:gd name="connsiteX13" fmla="*/ 52650 w 252000"/>
                              <a:gd name="connsiteY13" fmla="*/ 72653 h 252000"/>
                              <a:gd name="connsiteX14" fmla="*/ 73500 w 252000"/>
                              <a:gd name="connsiteY14" fmla="*/ 58500 h 252000"/>
                              <a:gd name="connsiteX15" fmla="*/ 73500 w 252000"/>
                              <a:gd name="connsiteY15" fmla="*/ 43500 h 252000"/>
                              <a:gd name="connsiteX16" fmla="*/ 36000 w 252000"/>
                              <a:gd name="connsiteY16" fmla="*/ 81000 h 252000"/>
                              <a:gd name="connsiteX17" fmla="*/ 36000 w 252000"/>
                              <a:gd name="connsiteY17" fmla="*/ 171000 h 252000"/>
                              <a:gd name="connsiteX18" fmla="*/ 73500 w 252000"/>
                              <a:gd name="connsiteY18" fmla="*/ 208500 h 252000"/>
                              <a:gd name="connsiteX19" fmla="*/ 178500 w 252000"/>
                              <a:gd name="connsiteY19" fmla="*/ 208500 h 252000"/>
                              <a:gd name="connsiteX20" fmla="*/ 216000 w 252000"/>
                              <a:gd name="connsiteY20" fmla="*/ 171000 h 252000"/>
                              <a:gd name="connsiteX21" fmla="*/ 216000 w 252000"/>
                              <a:gd name="connsiteY21" fmla="*/ 81000 h 252000"/>
                              <a:gd name="connsiteX22" fmla="*/ 178500 w 252000"/>
                              <a:gd name="connsiteY22" fmla="*/ 43500 h 252000"/>
                              <a:gd name="connsiteX23" fmla="*/ 42001 w 252000"/>
                              <a:gd name="connsiteY23" fmla="*/ 0 h 252000"/>
                              <a:gd name="connsiteX24" fmla="*/ 209999 w 252000"/>
                              <a:gd name="connsiteY24" fmla="*/ 0 h 252000"/>
                              <a:gd name="connsiteX25" fmla="*/ 252000 w 252000"/>
                              <a:gd name="connsiteY25" fmla="*/ 42001 h 252000"/>
                              <a:gd name="connsiteX26" fmla="*/ 252000 w 252000"/>
                              <a:gd name="connsiteY26" fmla="*/ 209999 h 252000"/>
                              <a:gd name="connsiteX27" fmla="*/ 209999 w 252000"/>
                              <a:gd name="connsiteY27" fmla="*/ 252000 h 252000"/>
                              <a:gd name="connsiteX28" fmla="*/ 42001 w 252000"/>
                              <a:gd name="connsiteY28" fmla="*/ 252000 h 252000"/>
                              <a:gd name="connsiteX29" fmla="*/ 0 w 252000"/>
                              <a:gd name="connsiteY29" fmla="*/ 209999 h 252000"/>
                              <a:gd name="connsiteX30" fmla="*/ 0 w 252000"/>
                              <a:gd name="connsiteY30" fmla="*/ 42001 h 252000"/>
                              <a:gd name="connsiteX31" fmla="*/ 42001 w 252000"/>
                              <a:gd name="connsiteY31" fmla="*/ 0 h 2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252000" h="252000">
                                <a:moveTo>
                                  <a:pt x="51000" y="92250"/>
                                </a:moveTo>
                                <a:lnTo>
                                  <a:pt x="99480" y="140700"/>
                                </a:lnTo>
                                <a:cubicBezTo>
                                  <a:pt x="114137" y="155321"/>
                                  <a:pt x="137863" y="155321"/>
                                  <a:pt x="152520" y="140700"/>
                                </a:cubicBezTo>
                                <a:lnTo>
                                  <a:pt x="201000" y="92250"/>
                                </a:lnTo>
                                <a:lnTo>
                                  <a:pt x="201000" y="171000"/>
                                </a:lnTo>
                                <a:cubicBezTo>
                                  <a:pt x="201000" y="183427"/>
                                  <a:pt x="190927" y="193500"/>
                                  <a:pt x="178500" y="193500"/>
                                </a:cubicBezTo>
                                <a:lnTo>
                                  <a:pt x="73500" y="193500"/>
                                </a:lnTo>
                                <a:cubicBezTo>
                                  <a:pt x="61074" y="193500"/>
                                  <a:pt x="51000" y="183427"/>
                                  <a:pt x="51000" y="171000"/>
                                </a:cubicBezTo>
                                <a:close/>
                                <a:moveTo>
                                  <a:pt x="73500" y="58500"/>
                                </a:moveTo>
                                <a:lnTo>
                                  <a:pt x="178500" y="58500"/>
                                </a:lnTo>
                                <a:cubicBezTo>
                                  <a:pt x="187688" y="58518"/>
                                  <a:pt x="195941" y="64121"/>
                                  <a:pt x="199350" y="72653"/>
                                </a:cubicBezTo>
                                <a:lnTo>
                                  <a:pt x="141915" y="130095"/>
                                </a:lnTo>
                                <a:cubicBezTo>
                                  <a:pt x="133115" y="138860"/>
                                  <a:pt x="118885" y="138860"/>
                                  <a:pt x="110085" y="130095"/>
                                </a:cubicBezTo>
                                <a:lnTo>
                                  <a:pt x="52650" y="72653"/>
                                </a:lnTo>
                                <a:cubicBezTo>
                                  <a:pt x="56059" y="64121"/>
                                  <a:pt x="64312" y="58518"/>
                                  <a:pt x="73500" y="58500"/>
                                </a:cubicBezTo>
                                <a:close/>
                                <a:moveTo>
                                  <a:pt x="73500" y="43500"/>
                                </a:moveTo>
                                <a:cubicBezTo>
                                  <a:pt x="52800" y="43525"/>
                                  <a:pt x="36025" y="60300"/>
                                  <a:pt x="36000" y="81000"/>
                                </a:cubicBezTo>
                                <a:lnTo>
                                  <a:pt x="36000" y="171000"/>
                                </a:lnTo>
                                <a:cubicBezTo>
                                  <a:pt x="36025" y="191701"/>
                                  <a:pt x="52800" y="208475"/>
                                  <a:pt x="73500" y="208500"/>
                                </a:cubicBezTo>
                                <a:lnTo>
                                  <a:pt x="178500" y="208500"/>
                                </a:lnTo>
                                <a:cubicBezTo>
                                  <a:pt x="199201" y="208475"/>
                                  <a:pt x="215975" y="191701"/>
                                  <a:pt x="216000" y="171000"/>
                                </a:cubicBezTo>
                                <a:lnTo>
                                  <a:pt x="216000" y="81000"/>
                                </a:lnTo>
                                <a:cubicBezTo>
                                  <a:pt x="215975" y="60300"/>
                                  <a:pt x="199201" y="43525"/>
                                  <a:pt x="178500" y="43500"/>
                                </a:cubicBezTo>
                                <a:close/>
                                <a:moveTo>
                                  <a:pt x="42001" y="0"/>
                                </a:moveTo>
                                <a:lnTo>
                                  <a:pt x="209999" y="0"/>
                                </a:lnTo>
                                <a:cubicBezTo>
                                  <a:pt x="233196" y="0"/>
                                  <a:pt x="252000" y="18804"/>
                                  <a:pt x="252000" y="42001"/>
                                </a:cubicBezTo>
                                <a:lnTo>
                                  <a:pt x="252000" y="209999"/>
                                </a:lnTo>
                                <a:cubicBezTo>
                                  <a:pt x="252000" y="233196"/>
                                  <a:pt x="233196" y="252000"/>
                                  <a:pt x="209999" y="252000"/>
                                </a:cubicBezTo>
                                <a:lnTo>
                                  <a:pt x="42001" y="252000"/>
                                </a:lnTo>
                                <a:cubicBezTo>
                                  <a:pt x="18804" y="252000"/>
                                  <a:pt x="0" y="233196"/>
                                  <a:pt x="0" y="209999"/>
                                </a:cubicBezTo>
                                <a:lnTo>
                                  <a:pt x="0" y="42001"/>
                                </a:lnTo>
                                <a:cubicBezTo>
                                  <a:pt x="0" y="18804"/>
                                  <a:pt x="18804" y="0"/>
                                  <a:pt x="420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1" anchor="ctr">
                          <a:noAutofit/>
                        </wps:bodyPr>
                      </wps:wsp>
                      <wps:wsp>
                        <wps:cNvPr id="336274667" name="مربع نص 52">
                          <a:extLst>
                            <a:ext uri="{FF2B5EF4-FFF2-40B4-BE49-F238E27FC236}">
                              <a16:creationId xmlns:a16="http://schemas.microsoft.com/office/drawing/2014/main" id="{E319AEE4-AB0D-1F62-6B51-DEF44340888C}"/>
                            </a:ext>
                          </a:extLst>
                        </wps:cNvPr>
                        <wps:cNvSpPr txBox="1"/>
                        <wps:spPr>
                          <a:xfrm>
                            <a:off x="436643" y="240639"/>
                            <a:ext cx="1830315" cy="2377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AAF212" w14:textId="77777777" w:rsidR="00913FA7" w:rsidRDefault="00913FA7" w:rsidP="00D46F4B">
                              <w:pPr>
                                <w:bidi w:val="0"/>
                                <w:rPr>
                                  <w14:ligatures w14:val="none"/>
                                </w:rPr>
                              </w:pPr>
                              <w:r>
                                <w:t>alfaqihcars@gmail.com</w:t>
                              </w:r>
                            </w:p>
                          </w:txbxContent>
                        </wps:txbx>
                        <wps:bodyPr wrap="square" lIns="72000" tIns="36000" rIns="0" bIns="36000" anchor="ctr" anchorCtr="0">
                          <a:spAutoFit/>
                        </wps:bodyPr>
                      </wps:wsp>
                    </wpg:grpSp>
                    <wpg:grpSp>
                      <wpg:cNvPr id="238699693" name="مجموعة 238699693">
                        <a:extLst>
                          <a:ext uri="{FF2B5EF4-FFF2-40B4-BE49-F238E27FC236}">
                            <a16:creationId xmlns:a16="http://schemas.microsoft.com/office/drawing/2014/main" id="{5257B4CF-F2D5-05D4-60EA-D79F664731EF}"/>
                          </a:ext>
                        </a:extLst>
                      </wpg:cNvPr>
                      <wpg:cNvGrpSpPr/>
                      <wpg:grpSpPr>
                        <a:xfrm>
                          <a:off x="224270" y="459039"/>
                          <a:ext cx="2042695" cy="237735"/>
                          <a:chOff x="224270" y="459039"/>
                          <a:chExt cx="2042695" cy="237735"/>
                        </a:xfrm>
                      </wpg:grpSpPr>
                      <wps:wsp>
                        <wps:cNvPr id="952342914" name="شكل حر: شكل 952342914">
                          <a:extLst>
                            <a:ext uri="{FF2B5EF4-FFF2-40B4-BE49-F238E27FC236}">
                              <a16:creationId xmlns:a16="http://schemas.microsoft.com/office/drawing/2014/main" id="{239F8C5A-BA16-C8AF-3491-3E4365DBBFC8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24270" y="465254"/>
                            <a:ext cx="212400" cy="212400"/>
                          </a:xfrm>
                          <a:custGeom>
                            <a:avLst/>
                            <a:gdLst>
                              <a:gd name="connsiteX0" fmla="*/ 126000 w 252000"/>
                              <a:gd name="connsiteY0" fmla="*/ 96000 h 252000"/>
                              <a:gd name="connsiteX1" fmla="*/ 141000 w 252000"/>
                              <a:gd name="connsiteY1" fmla="*/ 111000 h 252000"/>
                              <a:gd name="connsiteX2" fmla="*/ 126000 w 252000"/>
                              <a:gd name="connsiteY2" fmla="*/ 126000 h 252000"/>
                              <a:gd name="connsiteX3" fmla="*/ 111000 w 252000"/>
                              <a:gd name="connsiteY3" fmla="*/ 111000 h 252000"/>
                              <a:gd name="connsiteX4" fmla="*/ 126000 w 252000"/>
                              <a:gd name="connsiteY4" fmla="*/ 96000 h 252000"/>
                              <a:gd name="connsiteX5" fmla="*/ 126000 w 252000"/>
                              <a:gd name="connsiteY5" fmla="*/ 81000 h 252000"/>
                              <a:gd name="connsiteX6" fmla="*/ 96000 w 252000"/>
                              <a:gd name="connsiteY6" fmla="*/ 111000 h 252000"/>
                              <a:gd name="connsiteX7" fmla="*/ 126000 w 252000"/>
                              <a:gd name="connsiteY7" fmla="*/ 141000 h 252000"/>
                              <a:gd name="connsiteX8" fmla="*/ 156000 w 252000"/>
                              <a:gd name="connsiteY8" fmla="*/ 111000 h 252000"/>
                              <a:gd name="connsiteX9" fmla="*/ 126000 w 252000"/>
                              <a:gd name="connsiteY9" fmla="*/ 81000 h 252000"/>
                              <a:gd name="connsiteX10" fmla="*/ 126000 w 252000"/>
                              <a:gd name="connsiteY10" fmla="*/ 52357 h 252000"/>
                              <a:gd name="connsiteX11" fmla="*/ 185055 w 252000"/>
                              <a:gd name="connsiteY11" fmla="*/ 111413 h 252000"/>
                              <a:gd name="connsiteX12" fmla="*/ 145087 w 252000"/>
                              <a:gd name="connsiteY12" fmla="*/ 189908 h 252000"/>
                              <a:gd name="connsiteX13" fmla="*/ 139857 w 252000"/>
                              <a:gd name="connsiteY13" fmla="*/ 195137 h 252000"/>
                              <a:gd name="connsiteX14" fmla="*/ 106912 w 252000"/>
                              <a:gd name="connsiteY14" fmla="*/ 189908 h 252000"/>
                              <a:gd name="connsiteX15" fmla="*/ 66944 w 252000"/>
                              <a:gd name="connsiteY15" fmla="*/ 111413 h 252000"/>
                              <a:gd name="connsiteX16" fmla="*/ 126000 w 252000"/>
                              <a:gd name="connsiteY16" fmla="*/ 52357 h 252000"/>
                              <a:gd name="connsiteX17" fmla="*/ 126000 w 252000"/>
                              <a:gd name="connsiteY17" fmla="*/ 35985 h 252000"/>
                              <a:gd name="connsiteX18" fmla="*/ 50587 w 252000"/>
                              <a:gd name="connsiteY18" fmla="*/ 111398 h 252000"/>
                              <a:gd name="connsiteX19" fmla="*/ 93667 w 252000"/>
                              <a:gd name="connsiteY19" fmla="*/ 199500 h 252000"/>
                              <a:gd name="connsiteX20" fmla="*/ 126000 w 252000"/>
                              <a:gd name="connsiteY20" fmla="*/ 216000 h 252000"/>
                              <a:gd name="connsiteX21" fmla="*/ 158332 w 252000"/>
                              <a:gd name="connsiteY21" fmla="*/ 199500 h 252000"/>
                              <a:gd name="connsiteX22" fmla="*/ 201412 w 252000"/>
                              <a:gd name="connsiteY22" fmla="*/ 111398 h 252000"/>
                              <a:gd name="connsiteX23" fmla="*/ 126000 w 252000"/>
                              <a:gd name="connsiteY23" fmla="*/ 35985 h 252000"/>
                              <a:gd name="connsiteX24" fmla="*/ 42001 w 252000"/>
                              <a:gd name="connsiteY24" fmla="*/ 0 h 252000"/>
                              <a:gd name="connsiteX25" fmla="*/ 209999 w 252000"/>
                              <a:gd name="connsiteY25" fmla="*/ 0 h 252000"/>
                              <a:gd name="connsiteX26" fmla="*/ 252000 w 252000"/>
                              <a:gd name="connsiteY26" fmla="*/ 42001 h 252000"/>
                              <a:gd name="connsiteX27" fmla="*/ 252000 w 252000"/>
                              <a:gd name="connsiteY27" fmla="*/ 209999 h 252000"/>
                              <a:gd name="connsiteX28" fmla="*/ 209999 w 252000"/>
                              <a:gd name="connsiteY28" fmla="*/ 252000 h 252000"/>
                              <a:gd name="connsiteX29" fmla="*/ 42001 w 252000"/>
                              <a:gd name="connsiteY29" fmla="*/ 252000 h 252000"/>
                              <a:gd name="connsiteX30" fmla="*/ 0 w 252000"/>
                              <a:gd name="connsiteY30" fmla="*/ 209999 h 252000"/>
                              <a:gd name="connsiteX31" fmla="*/ 0 w 252000"/>
                              <a:gd name="connsiteY31" fmla="*/ 42001 h 252000"/>
                              <a:gd name="connsiteX32" fmla="*/ 42001 w 252000"/>
                              <a:gd name="connsiteY32" fmla="*/ 0 h 2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252000" h="252000">
                                <a:moveTo>
                                  <a:pt x="126000" y="96000"/>
                                </a:moveTo>
                                <a:cubicBezTo>
                                  <a:pt x="134285" y="96000"/>
                                  <a:pt x="141000" y="102716"/>
                                  <a:pt x="141000" y="111000"/>
                                </a:cubicBezTo>
                                <a:cubicBezTo>
                                  <a:pt x="141000" y="119285"/>
                                  <a:pt x="134285" y="126000"/>
                                  <a:pt x="126000" y="126000"/>
                                </a:cubicBezTo>
                                <a:cubicBezTo>
                                  <a:pt x="117716" y="126000"/>
                                  <a:pt x="111000" y="119285"/>
                                  <a:pt x="111000" y="111000"/>
                                </a:cubicBezTo>
                                <a:cubicBezTo>
                                  <a:pt x="111000" y="102716"/>
                                  <a:pt x="117716" y="96000"/>
                                  <a:pt x="126000" y="96000"/>
                                </a:cubicBezTo>
                                <a:close/>
                                <a:moveTo>
                                  <a:pt x="126000" y="81000"/>
                                </a:moveTo>
                                <a:cubicBezTo>
                                  <a:pt x="109431" y="81000"/>
                                  <a:pt x="96000" y="94431"/>
                                  <a:pt x="96000" y="111000"/>
                                </a:cubicBezTo>
                                <a:cubicBezTo>
                                  <a:pt x="96000" y="127568"/>
                                  <a:pt x="109431" y="141000"/>
                                  <a:pt x="126000" y="141000"/>
                                </a:cubicBezTo>
                                <a:cubicBezTo>
                                  <a:pt x="142568" y="141000"/>
                                  <a:pt x="156000" y="127568"/>
                                  <a:pt x="156000" y="111000"/>
                                </a:cubicBezTo>
                                <a:cubicBezTo>
                                  <a:pt x="156000" y="94431"/>
                                  <a:pt x="142568" y="81000"/>
                                  <a:pt x="126000" y="81000"/>
                                </a:cubicBezTo>
                                <a:close/>
                                <a:moveTo>
                                  <a:pt x="126000" y="52357"/>
                                </a:moveTo>
                                <a:cubicBezTo>
                                  <a:pt x="158599" y="52395"/>
                                  <a:pt x="185017" y="78813"/>
                                  <a:pt x="185055" y="111413"/>
                                </a:cubicBezTo>
                                <a:cubicBezTo>
                                  <a:pt x="185055" y="126487"/>
                                  <a:pt x="170857" y="154365"/>
                                  <a:pt x="145087" y="189908"/>
                                </a:cubicBezTo>
                                <a:cubicBezTo>
                                  <a:pt x="143630" y="191915"/>
                                  <a:pt x="141865" y="193680"/>
                                  <a:pt x="139857" y="195137"/>
                                </a:cubicBezTo>
                                <a:cubicBezTo>
                                  <a:pt x="129315" y="202791"/>
                                  <a:pt x="114566" y="200450"/>
                                  <a:pt x="106912" y="189908"/>
                                </a:cubicBezTo>
                                <a:cubicBezTo>
                                  <a:pt x="81142" y="154365"/>
                                  <a:pt x="66944" y="126487"/>
                                  <a:pt x="66944" y="111413"/>
                                </a:cubicBezTo>
                                <a:cubicBezTo>
                                  <a:pt x="66982" y="78813"/>
                                  <a:pt x="93400" y="52395"/>
                                  <a:pt x="126000" y="52357"/>
                                </a:cubicBezTo>
                                <a:close/>
                                <a:moveTo>
                                  <a:pt x="126000" y="35985"/>
                                </a:moveTo>
                                <a:cubicBezTo>
                                  <a:pt x="84350" y="35985"/>
                                  <a:pt x="50587" y="69748"/>
                                  <a:pt x="50587" y="111398"/>
                                </a:cubicBezTo>
                                <a:cubicBezTo>
                                  <a:pt x="50587" y="130432"/>
                                  <a:pt x="65085" y="160072"/>
                                  <a:pt x="93667" y="199500"/>
                                </a:cubicBezTo>
                                <a:cubicBezTo>
                                  <a:pt x="101133" y="209915"/>
                                  <a:pt x="113185" y="216065"/>
                                  <a:pt x="126000" y="216000"/>
                                </a:cubicBezTo>
                                <a:cubicBezTo>
                                  <a:pt x="138814" y="216065"/>
                                  <a:pt x="150866" y="209915"/>
                                  <a:pt x="158332" y="199500"/>
                                </a:cubicBezTo>
                                <a:cubicBezTo>
                                  <a:pt x="186915" y="160072"/>
                                  <a:pt x="201412" y="130432"/>
                                  <a:pt x="201412" y="111398"/>
                                </a:cubicBezTo>
                                <a:cubicBezTo>
                                  <a:pt x="201412" y="69748"/>
                                  <a:pt x="167649" y="35985"/>
                                  <a:pt x="126000" y="35985"/>
                                </a:cubicBezTo>
                                <a:close/>
                                <a:moveTo>
                                  <a:pt x="42001" y="0"/>
                                </a:moveTo>
                                <a:lnTo>
                                  <a:pt x="209999" y="0"/>
                                </a:lnTo>
                                <a:cubicBezTo>
                                  <a:pt x="233196" y="0"/>
                                  <a:pt x="252000" y="18804"/>
                                  <a:pt x="252000" y="42001"/>
                                </a:cubicBezTo>
                                <a:lnTo>
                                  <a:pt x="252000" y="209999"/>
                                </a:lnTo>
                                <a:cubicBezTo>
                                  <a:pt x="252000" y="233196"/>
                                  <a:pt x="233196" y="252000"/>
                                  <a:pt x="209999" y="252000"/>
                                </a:cubicBezTo>
                                <a:lnTo>
                                  <a:pt x="42001" y="252000"/>
                                </a:lnTo>
                                <a:cubicBezTo>
                                  <a:pt x="18804" y="252000"/>
                                  <a:pt x="0" y="233196"/>
                                  <a:pt x="0" y="209999"/>
                                </a:cubicBezTo>
                                <a:lnTo>
                                  <a:pt x="0" y="42001"/>
                                </a:lnTo>
                                <a:cubicBezTo>
                                  <a:pt x="0" y="18804"/>
                                  <a:pt x="18804" y="0"/>
                                  <a:pt x="420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1" anchor="ctr">
                          <a:noAutofit/>
                        </wps:bodyPr>
                      </wps:wsp>
                      <wps:wsp>
                        <wps:cNvPr id="1450612246" name="مربع نص 53">
                          <a:extLst>
                            <a:ext uri="{FF2B5EF4-FFF2-40B4-BE49-F238E27FC236}">
                              <a16:creationId xmlns:a16="http://schemas.microsoft.com/office/drawing/2014/main" id="{6F38AC94-AEDE-BCAF-F5CF-504773915B27}"/>
                            </a:ext>
                          </a:extLst>
                        </wps:cNvPr>
                        <wps:cNvSpPr txBox="1"/>
                        <wps:spPr>
                          <a:xfrm>
                            <a:off x="436650" y="459039"/>
                            <a:ext cx="1830315" cy="2377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79413F" w14:textId="77777777" w:rsidR="00913FA7" w:rsidRDefault="00913FA7" w:rsidP="00D46F4B">
                              <w:pPr>
                                <w:bidi w:val="0"/>
                                <w:rPr>
                                  <w14:ligatures w14:val="none"/>
                                </w:rPr>
                              </w:pPr>
                              <w:r>
                                <w:t>Alfaqihcars.com</w:t>
                              </w:r>
                            </w:p>
                          </w:txbxContent>
                        </wps:txbx>
                        <wps:bodyPr wrap="square" lIns="72000" tIns="36000" rIns="0" bIns="36000" anchor="ctr" anchorCtr="0">
                          <a:sp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4174C5" id="مجموعة 58" o:spid="_x0000_s1027" style="position:absolute;left:0;text-align:left;margin-left:1.15pt;margin-top:758.35pt;width:178.6pt;height:66.05pt;z-index:251658240;mso-position-horizontal-relative:page;mso-position-vertical-relative:page;mso-width-relative:margin;mso-height-relative:margin" coordorigin=",-698" coordsize="22669,8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">
              <v:roundrect id="مستطيل: زوايا مستديرة 883114000" o:spid="_x0000_s1028" style="position:absolute;top:-698;width:3304;height:838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" fillcolor="#75dfff [3205]" stroked="f" strokeweight="1pt">
                <v:stroke joinstyle="miter"/>
                <o:lock v:ext="edit" aspectratio="t"/>
              </v:roundrect>
              <v:group id="مجموعة 518872946" o:spid="_x0000_s1029" style="position:absolute;left:2242;top:135;width:20427;height:2377" coordorigin="2242,135" coordsize="20426,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+R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">
                <v:shape id="شكل حر: شكل 335220892" o:spid="_x0000_s1030" style="position:absolute;left:2242;top:213;width:2124;height:2124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" path="m79545,53174v,,13800,17925,14025,18150c96795,74549,96795,79724,93570,82949v-150,150,-12225,15300,-12225,15300c79620,100424,79245,103274,80220,105749v12825,32025,35100,54225,66150,66075c148845,172799,151620,172349,153720,170699v,,15075,-12075,15300,-12300c172170,155324,177570,155324,180645,158399v225,225,18150,14025,18150,14025c201720,175649,201570,180674,198495,183749r-7500,8625c185595,197849,177720,200999,169170,200999,124245,200999,50970,134999,50970,82799v,-8550,3225,-16425,9000,-22200l67845,53774v3450,-3450,8475,-3525,11700,-600xm73995,36018v-5944,,-11887,2269,-16425,6806l49695,49649r,75c40695,58649,35970,70349,35970,82874v,57225,75900,133200,133200,133200c181770,216074,193395,211349,202020,202724r7500,-8625c218220,185399,218220,170699,209145,161624v-225,-225,-18300,-14100,-18300,-14100c181920,138899,167670,138899,158745,147524r-10950,8775c123795,146099,106770,128999,95820,104174r8700,-10950c113070,84299,113070,70124,104520,61124v,,-13875,-18075,-14100,-18300c85883,38287,79939,36018,73995,36018xm42001,l209999,v23197,,42001,18804,42001,42001l252000,209999v,23197,-18804,42001,-42001,42001l42001,252000c18804,252000,,233196,,209999l,42001c,18804,18804,,42001,xe" fillcolor="#ed2323 [3204]" stroked="f" strokeweight="1pt">
                  <v:stroke joinstyle="miter"/>
                  <v:path arrowok="t" o:connecttype="custom" o:connectlocs="67045,44818;78866,60116;78866,69914;68562,82810;67614,89131;123369,144823;129564,143875;142460,133508;152258,133508;167556,145329;167303,154874;160982,162144;142586,169413;42960,69788;50546,51076;57184,45324;67045,44818;62367,30358;48523,36095;41886,41847;41886,41910;30318,69851;142586,182120;170274,170867;176595,163598;176279,136226;160855,124342;133799,124342;124570,131738;80763,87804;88095,78575;88095,51519;76211,36095;62367,30358;35401,0;176999,0;212400,35401;212400,176999;176999,212400;35401,212400;0,176999;0,35401;35401,0" o:connectangles="0,0,0,0,0,0,0,0,0,0,0,0,0,0,0,0,0,0,0,0,0,0,0,0,0,0,0,0,0,0,0,0,0,0,0,0,0,0,0,0,0,0,0"/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51" o:spid="_x0000_s1031" type="#_x0000_t202" style="position:absolute;left:4366;top:135;width:1830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" filled="f" stroked="f">
                  <v:textbox style="mso-fit-shape-to-text:t" inset="2mm,1mm,0,1mm">
                    <w:txbxContent>
                      <w:p w14:paraId="70D0D0DF" w14:textId="77777777" w:rsidR="00913FA7" w:rsidRDefault="00913FA7" w:rsidP="00D46F4B">
                        <w:pPr>
                          <w:bidi w:val="0"/>
                          <w:rPr>
                            <w14:ligatures w14:val="none"/>
                          </w:rPr>
                        </w:pPr>
                        <w:r>
                          <w:t>0558007721</w:t>
                        </w:r>
                      </w:p>
                    </w:txbxContent>
                  </v:textbox>
                </v:shape>
              </v:group>
              <v:group id="مجموعة 279232452" o:spid="_x0000_s1032" style="position:absolute;left:2242;top:2406;width:20427;height:2377" coordorigin="2242,2406" coordsize="20426,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">
                <v:shape id="شكل حر: شكل 13918190" o:spid="_x0000_s1033" style="position:absolute;left:2242;top:2432;width:2124;height:2124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" path="m51000,92250r48480,48450c114137,155321,137863,155321,152520,140700l201000,92250r,78750c201000,183427,190927,193500,178500,193500r-105000,c61074,193500,51000,183427,51000,171000r,-78750xm73500,58500r105000,c187688,58518,195941,64121,199350,72653r-57435,57442c133115,138860,118885,138860,110085,130095l52650,72653c56059,64121,64312,58518,73500,58500xm73500,43500c52800,43525,36025,60300,36000,81000r,90000c36025,191701,52800,208475,73500,208500r105000,c199201,208475,215975,191701,216000,171000r,-90000c215975,60300,199201,43525,178500,43500r-105000,xm42001,l209999,v23197,,42001,18804,42001,42001l252000,209999v,23197,-18804,42001,-42001,42001l42001,252000c18804,252000,,233196,,209999l,42001c,18804,18804,,42001,xe" fillcolor="#ed2323 [3204]" stroked="f" strokeweight="1pt">
                  <v:stroke joinstyle="miter"/>
                  <v:path arrowok="t" o:connecttype="custom" o:connectlocs="42986,77754;83847,118590;128553,118590;169414,77754;169414,144129;150450,163093;61950,163093;42986,144129;61950,49307;150450,49307;168024,61236;119614,109652;92786,109652;44376,61236;61950,49307;61950,36664;30343,68271;30343,144129;61950,175736;150450,175736;182057,144129;182057,68271;150450,36664;35401,0;176999,0;212400,35401;212400,176999;176999,212400;35401,212400;0,176999;0,35401;35401,0" o:connectangles="0,0,0,0,0,0,0,0,0,0,0,0,0,0,0,0,0,0,0,0,0,0,0,0,0,0,0,0,0,0,0,0"/>
                  <o:lock v:ext="edit" aspectratio="t"/>
                </v:shape>
                <v:shape id="مربع نص 52" o:spid="_x0000_s1034" type="#_x0000_t202" style="position:absolute;left:4366;top:2406;width:1830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" filled="f" stroked="f">
                  <v:textbox style="mso-fit-shape-to-text:t" inset="2mm,1mm,0,1mm">
                    <w:txbxContent>
                      <w:p w14:paraId="4AAAF212" w14:textId="77777777" w:rsidR="00913FA7" w:rsidRDefault="00913FA7" w:rsidP="00D46F4B">
                        <w:pPr>
                          <w:bidi w:val="0"/>
                          <w:rPr>
                            <w14:ligatures w14:val="none"/>
                          </w:rPr>
                        </w:pPr>
                        <w:r>
                          <w:t>alfaqihcars@gmail.com</w:t>
                        </w:r>
                      </w:p>
                    </w:txbxContent>
                  </v:textbox>
                </v:shape>
              </v:group>
              <v:group id="مجموعة 238699693" o:spid="_x0000_s1035" style="position:absolute;left:2242;top:4590;width:20427;height:2377" coordorigin="2242,4590" coordsize="20426,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">
                <v:shape id="شكل حر: شكل 952342914" o:spid="_x0000_s1036" style="position:absolute;left:2242;top:4652;width:2124;height:2124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" path="m126000,96000v8285,,15000,6716,15000,15000c141000,119285,134285,126000,126000,126000v-8284,,-15000,-6715,-15000,-15000c111000,102716,117716,96000,126000,96000xm126000,81000v-16569,,-30000,13431,-30000,30000c96000,127568,109431,141000,126000,141000v16568,,30000,-13432,30000,-30000c156000,94431,142568,81000,126000,81000xm126000,52357v32599,38,59017,26456,59055,59056c185055,126487,170857,154365,145087,189908v-1457,2007,-3222,3772,-5230,5229c129315,202791,114566,200450,106912,189908,81142,154365,66944,126487,66944,111413v38,-32600,26456,-59018,59056,-59056xm126000,35985v-41650,,-75413,33763,-75413,75413c50587,130432,65085,160072,93667,199500v7466,10415,19518,16565,32333,16500c138814,216065,150866,209915,158332,199500v28583,-39428,43080,-69068,43080,-88102c201412,69748,167649,35985,126000,35985xm42001,l209999,v23197,,42001,18804,42001,42001l252000,209999v,23197,-18804,42001,-42001,42001l42001,252000c18804,252000,,233196,,209999l,42001c,18804,18804,,42001,xe" fillcolor="#ed2323 [3204]" stroked="f" strokeweight="1pt">
                  <v:stroke joinstyle="miter"/>
                  <v:path arrowok="t" o:connecttype="custom" o:connectlocs="106200,80914;118843,93557;106200,106200;93557,93557;106200,80914;106200,68271;80914,93557;106200,118843;131486,93557;106200,68271;106200,44129;155975,93905;122288,160065;117879,164473;90112,160065;56424,93905;106200,44129;106200,30330;42638,93893;78948,168150;106200,182057;133451,168150;169762,93893;106200,30330;35401,0;176999,0;212400,35401;212400,176999;176999,212400;35401,212400;0,176999;0,35401;35401,0" o:connectangles="0,0,0,0,0,0,0,0,0,0,0,0,0,0,0,0,0,0,0,0,0,0,0,0,0,0,0,0,0,0,0,0,0"/>
                  <o:lock v:ext="edit" aspectratio="t"/>
                </v:shape>
                <v:shape id="مربع نص 53" o:spid="_x0000_s1037" type="#_x0000_t202" style="position:absolute;left:4366;top:4590;width:1830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" filled="f" stroked="f">
                  <v:textbox style="mso-fit-shape-to-text:t" inset="2mm,1mm,0,1mm">
                    <w:txbxContent>
                      <w:p w14:paraId="2379413F" w14:textId="77777777" w:rsidR="00913FA7" w:rsidRDefault="00913FA7" w:rsidP="00D46F4B">
                        <w:pPr>
                          <w:bidi w:val="0"/>
                          <w:rPr>
                            <w14:ligatures w14:val="none"/>
                          </w:rPr>
                        </w:pPr>
                        <w:r>
                          <w:t>Alfaqihcars.com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D8D0D" w14:textId="77777777" w:rsidR="00FD1E28" w:rsidRDefault="00FD1E28" w:rsidP="00D46F4B">
      <w:r>
        <w:separator/>
      </w:r>
    </w:p>
  </w:footnote>
  <w:footnote w:type="continuationSeparator" w:id="0">
    <w:p w14:paraId="3B77AF1D" w14:textId="77777777" w:rsidR="00FD1E28" w:rsidRDefault="00FD1E28" w:rsidP="00D46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bidiVisual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97826" w14:paraId="7281CCC4" w14:textId="77777777" w:rsidTr="00D46F4B">
      <w:trPr>
        <w:jc w:val="center"/>
      </w:trPr>
      <w:tc>
        <w:tcPr>
          <w:tcW w:w="3209" w:type="dxa"/>
          <w:vAlign w:val="center"/>
        </w:tcPr>
        <w:p w14:paraId="3391931B" w14:textId="77777777" w:rsidR="00B97826" w:rsidRDefault="00B97826" w:rsidP="00D46F4B">
          <w:pPr>
            <w:pStyle w:val="a3"/>
            <w:rPr>
              <w:rtl/>
            </w:rPr>
          </w:pPr>
        </w:p>
      </w:tc>
      <w:tc>
        <w:tcPr>
          <w:tcW w:w="3209" w:type="dxa"/>
          <w:vAlign w:val="center"/>
        </w:tcPr>
        <w:p w14:paraId="72C54E5E" w14:textId="77777777" w:rsidR="00B97826" w:rsidRDefault="00B97826" w:rsidP="00D46F4B">
          <w:pPr>
            <w:pStyle w:val="a3"/>
            <w:rPr>
              <w:rtl/>
            </w:rPr>
          </w:pPr>
          <w:r w:rsidRPr="00B97826">
            <w:rPr>
              <w:noProof/>
            </w:rPr>
            <w:drawing>
              <wp:inline distT="0" distB="0" distL="0" distR="0" wp14:anchorId="033BBE89" wp14:editId="260934F5">
                <wp:extent cx="1814400" cy="1080000"/>
                <wp:effectExtent l="0" t="0" r="0" b="0"/>
                <wp:docPr id="61" name="رسم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FF665A-E488-59F6-DE10-862911E4A88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رسم 60">
                          <a:extLst>
                            <a:ext uri="{FF2B5EF4-FFF2-40B4-BE49-F238E27FC236}">
                              <a16:creationId xmlns:a16="http://schemas.microsoft.com/office/drawing/2014/main" id="{40FF665A-E488-59F6-DE10-862911E4A88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4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vAlign w:val="center"/>
        </w:tcPr>
        <w:p w14:paraId="165C6B01" w14:textId="77777777" w:rsidR="00B97826" w:rsidRDefault="00B97826" w:rsidP="00DB4A8E">
          <w:pPr>
            <w:rPr>
              <w:rtl/>
            </w:rPr>
          </w:pPr>
        </w:p>
      </w:tc>
    </w:tr>
  </w:tbl>
  <w:p w14:paraId="78997F60" w14:textId="6FDD8D70" w:rsidR="00A07378" w:rsidRDefault="00A07378" w:rsidP="008F6A85">
    <w:pPr>
      <w:pStyle w:val="a3"/>
      <w:shd w:val="clear" w:color="auto" w:fill="75DFFF" w:themeFill="accent2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547A6"/>
    <w:multiLevelType w:val="hybridMultilevel"/>
    <w:tmpl w:val="0CD80104"/>
    <w:lvl w:ilvl="0" w:tplc="AFCA7F3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1479"/>
    <w:multiLevelType w:val="hybridMultilevel"/>
    <w:tmpl w:val="5BDA1B20"/>
    <w:lvl w:ilvl="0" w:tplc="4FFA9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216B8"/>
    <w:multiLevelType w:val="hybridMultilevel"/>
    <w:tmpl w:val="3092D7C4"/>
    <w:lvl w:ilvl="0" w:tplc="F61E614C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56DD5"/>
    <w:multiLevelType w:val="hybridMultilevel"/>
    <w:tmpl w:val="458A39B4"/>
    <w:lvl w:ilvl="0" w:tplc="81FC0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2724025">
    <w:abstractNumId w:val="1"/>
  </w:num>
  <w:num w:numId="2" w16cid:durableId="1090546777">
    <w:abstractNumId w:val="2"/>
  </w:num>
  <w:num w:numId="3" w16cid:durableId="414590092">
    <w:abstractNumId w:val="0"/>
  </w:num>
  <w:num w:numId="4" w16cid:durableId="483201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5"/>
    <w:rsid w:val="00022A2A"/>
    <w:rsid w:val="000303C3"/>
    <w:rsid w:val="000362A8"/>
    <w:rsid w:val="00080E85"/>
    <w:rsid w:val="00097DE8"/>
    <w:rsid w:val="000A07F6"/>
    <w:rsid w:val="000C20B9"/>
    <w:rsid w:val="000C3592"/>
    <w:rsid w:val="000D4168"/>
    <w:rsid w:val="000E6EE1"/>
    <w:rsid w:val="000F4DE9"/>
    <w:rsid w:val="001064C6"/>
    <w:rsid w:val="001123FA"/>
    <w:rsid w:val="0011605F"/>
    <w:rsid w:val="00133C52"/>
    <w:rsid w:val="00147542"/>
    <w:rsid w:val="001733A9"/>
    <w:rsid w:val="001B164E"/>
    <w:rsid w:val="001C44A6"/>
    <w:rsid w:val="001C7259"/>
    <w:rsid w:val="001F381B"/>
    <w:rsid w:val="00206E57"/>
    <w:rsid w:val="00210E32"/>
    <w:rsid w:val="00227ED2"/>
    <w:rsid w:val="00240556"/>
    <w:rsid w:val="00292202"/>
    <w:rsid w:val="002D022D"/>
    <w:rsid w:val="002D1BA6"/>
    <w:rsid w:val="002E320E"/>
    <w:rsid w:val="002F2B2D"/>
    <w:rsid w:val="002F6A8B"/>
    <w:rsid w:val="003125B4"/>
    <w:rsid w:val="0033281A"/>
    <w:rsid w:val="0033417D"/>
    <w:rsid w:val="00364427"/>
    <w:rsid w:val="003849BB"/>
    <w:rsid w:val="003A1C0B"/>
    <w:rsid w:val="003A43D9"/>
    <w:rsid w:val="003E1786"/>
    <w:rsid w:val="003E5C58"/>
    <w:rsid w:val="00406E66"/>
    <w:rsid w:val="00431B7B"/>
    <w:rsid w:val="00477D9D"/>
    <w:rsid w:val="00480676"/>
    <w:rsid w:val="004D51FB"/>
    <w:rsid w:val="004F4A3B"/>
    <w:rsid w:val="0050591B"/>
    <w:rsid w:val="005138A9"/>
    <w:rsid w:val="00552235"/>
    <w:rsid w:val="00570383"/>
    <w:rsid w:val="005A324F"/>
    <w:rsid w:val="005B3383"/>
    <w:rsid w:val="005C6393"/>
    <w:rsid w:val="00600616"/>
    <w:rsid w:val="00652696"/>
    <w:rsid w:val="006646A6"/>
    <w:rsid w:val="00670BAB"/>
    <w:rsid w:val="006A2185"/>
    <w:rsid w:val="006B3DBE"/>
    <w:rsid w:val="006B5B8B"/>
    <w:rsid w:val="006C22BD"/>
    <w:rsid w:val="006C2735"/>
    <w:rsid w:val="00704275"/>
    <w:rsid w:val="00731AF6"/>
    <w:rsid w:val="0073224C"/>
    <w:rsid w:val="00734C5E"/>
    <w:rsid w:val="00750206"/>
    <w:rsid w:val="00750BC8"/>
    <w:rsid w:val="00753F0D"/>
    <w:rsid w:val="00754A0D"/>
    <w:rsid w:val="00796225"/>
    <w:rsid w:val="007D23C5"/>
    <w:rsid w:val="007D2FDF"/>
    <w:rsid w:val="007D5269"/>
    <w:rsid w:val="007F749D"/>
    <w:rsid w:val="00831B4F"/>
    <w:rsid w:val="00833461"/>
    <w:rsid w:val="0087155F"/>
    <w:rsid w:val="008B07B7"/>
    <w:rsid w:val="008C2D27"/>
    <w:rsid w:val="008C7090"/>
    <w:rsid w:val="008F6A85"/>
    <w:rsid w:val="009024BA"/>
    <w:rsid w:val="0091077A"/>
    <w:rsid w:val="00913FA7"/>
    <w:rsid w:val="00962FB5"/>
    <w:rsid w:val="009A584F"/>
    <w:rsid w:val="009B431B"/>
    <w:rsid w:val="009E41E8"/>
    <w:rsid w:val="009F03E8"/>
    <w:rsid w:val="00A07378"/>
    <w:rsid w:val="00A173B4"/>
    <w:rsid w:val="00AA483B"/>
    <w:rsid w:val="00AB0BF3"/>
    <w:rsid w:val="00AB0C5F"/>
    <w:rsid w:val="00AB10E1"/>
    <w:rsid w:val="00AB2A0D"/>
    <w:rsid w:val="00B448FD"/>
    <w:rsid w:val="00B55A33"/>
    <w:rsid w:val="00B84AF8"/>
    <w:rsid w:val="00B97826"/>
    <w:rsid w:val="00BE0AA4"/>
    <w:rsid w:val="00C4446A"/>
    <w:rsid w:val="00C84087"/>
    <w:rsid w:val="00C855B0"/>
    <w:rsid w:val="00C872CC"/>
    <w:rsid w:val="00CB3079"/>
    <w:rsid w:val="00CB3164"/>
    <w:rsid w:val="00D15BCA"/>
    <w:rsid w:val="00D428A8"/>
    <w:rsid w:val="00D46F4B"/>
    <w:rsid w:val="00DB346B"/>
    <w:rsid w:val="00DB4A8E"/>
    <w:rsid w:val="00DE6D5F"/>
    <w:rsid w:val="00DF2E0B"/>
    <w:rsid w:val="00DF3693"/>
    <w:rsid w:val="00E12DFF"/>
    <w:rsid w:val="00E50383"/>
    <w:rsid w:val="00E54E1A"/>
    <w:rsid w:val="00E776FB"/>
    <w:rsid w:val="00E94402"/>
    <w:rsid w:val="00EA6072"/>
    <w:rsid w:val="00ED7F00"/>
    <w:rsid w:val="00F1665A"/>
    <w:rsid w:val="00F91BDF"/>
    <w:rsid w:val="00F969A5"/>
    <w:rsid w:val="00FD1849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347C8F"/>
  <w15:chartTrackingRefBased/>
  <w15:docId w15:val="{52D0DDB8-4059-41A5-A802-860ACDDA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4B"/>
    <w:pPr>
      <w:bidi/>
      <w:spacing w:after="0"/>
    </w:pPr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D022D"/>
    <w:pPr>
      <w:bidi w:val="0"/>
      <w:spacing w:after="160" w:line="276" w:lineRule="auto"/>
      <w:outlineLvl w:val="0"/>
    </w:pPr>
    <w:rPr>
      <w:rFonts w:ascii="Tahoma" w:eastAsiaTheme="majorEastAsia" w:hAnsi="Tahoma" w:cs="Tahoma"/>
      <w:b/>
      <w:bCs/>
      <w:kern w:val="0"/>
      <w:sz w:val="22"/>
      <w:szCs w:val="22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6A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3"/>
    <w:uiPriority w:val="99"/>
    <w:rsid w:val="006646A6"/>
  </w:style>
  <w:style w:type="paragraph" w:styleId="a4">
    <w:name w:val="footer"/>
    <w:basedOn w:val="a"/>
    <w:link w:val="Char0"/>
    <w:uiPriority w:val="99"/>
    <w:unhideWhenUsed/>
    <w:rsid w:val="006646A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646A6"/>
  </w:style>
  <w:style w:type="table" w:styleId="a5">
    <w:name w:val="Table Grid"/>
    <w:basedOn w:val="a1"/>
    <w:rsid w:val="00B97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semiHidden/>
    <w:unhideWhenUsed/>
    <w:rsid w:val="002F2B2D"/>
    <w:pPr>
      <w:bidi w:val="0"/>
      <w:spacing w:after="160" w:line="276" w:lineRule="auto"/>
    </w:pPr>
    <w:rPr>
      <w:rFonts w:ascii="Tahoma" w:eastAsiaTheme="minorEastAsia" w:hAnsi="Tahoma" w:cs="Tahoma"/>
      <w:kern w:val="0"/>
      <w:sz w:val="24"/>
      <w:szCs w:val="24"/>
      <w:lang w:eastAsia="ar-SA"/>
      <w14:ligatures w14:val="none"/>
    </w:rPr>
  </w:style>
  <w:style w:type="character" w:customStyle="1" w:styleId="1Char">
    <w:name w:val="العنوان 1 Char"/>
    <w:basedOn w:val="a0"/>
    <w:link w:val="1"/>
    <w:uiPriority w:val="9"/>
    <w:rsid w:val="002D022D"/>
    <w:rPr>
      <w:rFonts w:ascii="Tahoma" w:eastAsiaTheme="majorEastAsia" w:hAnsi="Tahoma" w:cs="Tahoma"/>
      <w:b/>
      <w:bCs/>
      <w:kern w:val="0"/>
      <w:lang w:eastAsia="ar-SA"/>
      <w14:ligatures w14:val="none"/>
    </w:rPr>
  </w:style>
  <w:style w:type="character" w:styleId="a7">
    <w:name w:val="Subtle Emphasis"/>
    <w:basedOn w:val="a0"/>
    <w:uiPriority w:val="2"/>
    <w:qFormat/>
    <w:rsid w:val="00477D9D"/>
    <w:rPr>
      <w:rFonts w:ascii="Tahoma" w:hAnsi="Tahoma" w:cs="Tahoma" w:hint="default"/>
      <w:b w:val="0"/>
      <w:bCs w:val="0"/>
      <w:i w:val="0"/>
      <w:iCs w:val="0"/>
      <w:color w:val="auto"/>
      <w:u w:val="single"/>
    </w:rPr>
  </w:style>
  <w:style w:type="table" w:styleId="a8">
    <w:name w:val="Grid Table Light"/>
    <w:basedOn w:val="a1"/>
    <w:uiPriority w:val="40"/>
    <w:rsid w:val="00097D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Title"/>
    <w:basedOn w:val="a"/>
    <w:next w:val="a"/>
    <w:link w:val="Char1"/>
    <w:uiPriority w:val="10"/>
    <w:qFormat/>
    <w:rsid w:val="00DB4A8E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Char1">
    <w:name w:val="العنوان Char"/>
    <w:basedOn w:val="a0"/>
    <w:link w:val="a9"/>
    <w:uiPriority w:val="10"/>
    <w:rsid w:val="00DB4A8E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a">
    <w:name w:val="List Paragraph"/>
    <w:basedOn w:val="a"/>
    <w:uiPriority w:val="34"/>
    <w:qFormat/>
    <w:rsid w:val="00DB4A8E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F3693"/>
    <w:pPr>
      <w:spacing w:after="200" w:line="240" w:lineRule="auto"/>
    </w:pPr>
    <w:rPr>
      <w:i/>
      <w:iCs/>
      <w:color w:val="ED2323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6B5B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MZM\Desktop\&#1605;&#1604;&#1601;&#1575;&#1578;%20&#1575;&#1604;&#1601;&#1602;&#1610;&#1607;\&#1603;&#1604;&#1610;&#1588;&#1577;%20&#1575;&#1604;&#1601;&#1602;&#1610;&#1607;%20&#1604;&#1604;&#1587;&#1610;&#1575;&#1585;&#1575;&#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59B86BE-3E3E-4807-B3C7-835AF356871E}"/>
      </w:docPartPr>
      <w:docPartBody>
        <w:p w:rsidR="00C9373E" w:rsidRDefault="003C63CB">
          <w:r w:rsidRPr="007246F7">
            <w:rPr>
              <w:rStyle w:val="a3"/>
              <w:rtl/>
            </w:rPr>
            <w:t>انقر أو اضغط هنا لإدخال نص</w:t>
          </w:r>
          <w:r w:rsidRPr="007246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Nova Cond XBd"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CB"/>
    <w:rsid w:val="00022A2A"/>
    <w:rsid w:val="003C63CB"/>
    <w:rsid w:val="00C179DC"/>
    <w:rsid w:val="00C44761"/>
    <w:rsid w:val="00C872CC"/>
    <w:rsid w:val="00C9373E"/>
    <w:rsid w:val="00E50383"/>
    <w:rsid w:val="00F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73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FAQEEH CARS">
      <a:dk1>
        <a:sysClr val="windowText" lastClr="000000"/>
      </a:dk1>
      <a:lt1>
        <a:sysClr val="window" lastClr="FFFFFF"/>
      </a:lt1>
      <a:dk2>
        <a:srgbClr val="ED2323"/>
      </a:dk2>
      <a:lt2>
        <a:srgbClr val="F2F2F2"/>
      </a:lt2>
      <a:accent1>
        <a:srgbClr val="ED2323"/>
      </a:accent1>
      <a:accent2>
        <a:srgbClr val="75DFFF"/>
      </a:accent2>
      <a:accent3>
        <a:srgbClr val="7D0A0A"/>
      </a:accent3>
      <a:accent4>
        <a:srgbClr val="008EBA"/>
      </a:accent4>
      <a:accent5>
        <a:srgbClr val="B5B5B5"/>
      </a:accent5>
      <a:accent6>
        <a:srgbClr val="A4373A"/>
      </a:accent6>
      <a:hlink>
        <a:srgbClr val="00A9DE"/>
      </a:hlink>
      <a:folHlink>
        <a:srgbClr val="7F7F7F"/>
      </a:folHlink>
    </a:clrScheme>
    <a:fontScheme name="Tahoma">
      <a:majorFont>
        <a:latin typeface="Tahoma"/>
        <a:ea typeface=""/>
        <a:cs typeface="Tahoma"/>
      </a:majorFont>
      <a:minorFont>
        <a:latin typeface="Tahoma"/>
        <a:ea typeface="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F75A3BEEBE384F47953F26FD24F653E2" ma:contentTypeVersion="12" ma:contentTypeDescription="إنشاء مستند جديد." ma:contentTypeScope="" ma:versionID="74b01331684abe496ad81cfb6f1a2da7">
  <xsd:schema xmlns:xsd="http://www.w3.org/2001/XMLSchema" xmlns:xs="http://www.w3.org/2001/XMLSchema" xmlns:p="http://schemas.microsoft.com/office/2006/metadata/properties" xmlns:ns3="cc1bd077-5896-4411-867b-496068971209" xmlns:ns4="d898dc87-536a-4b4f-bc86-f7fd612d71c8" targetNamespace="http://schemas.microsoft.com/office/2006/metadata/properties" ma:root="true" ma:fieldsID="ed38edc86ed268641e76bda42503fe5f" ns3:_="" ns4:_="">
    <xsd:import namespace="cc1bd077-5896-4411-867b-496068971209"/>
    <xsd:import namespace="d898dc87-536a-4b4f-bc86-f7fd612d71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bd077-5896-4411-867b-496068971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8dc87-536a-4b4f-bc86-f7fd612d71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تجزئة تلميح المشاركة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AB7A99-8FA2-4D80-8130-BB3BE15F4D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368E4F-DE8A-4D1D-9832-8F202BD6D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bd077-5896-4411-867b-496068971209"/>
    <ds:schemaRef ds:uri="d898dc87-536a-4b4f-bc86-f7fd612d7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71C128-CC3A-46E8-9959-374EC5532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B42D14-66A2-4CC5-A577-84830E3B6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كليشة الفقيه للسيارات</Template>
  <TotalTime>18629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ZMZM</dc:creator>
  <cp:keywords/>
  <dc:description/>
  <cp:lastModifiedBy>Abubakr Alfaqih</cp:lastModifiedBy>
  <cp:revision>4</cp:revision>
  <cp:lastPrinted>2024-07-25T09:08:00Z</cp:lastPrinted>
  <dcterms:created xsi:type="dcterms:W3CDTF">2024-05-21T11:05:00Z</dcterms:created>
  <dcterms:modified xsi:type="dcterms:W3CDTF">2024-08-05T19:18:00Z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0x010100F75A3BEEBE384F47953F26FD24F653E2</vt:lpwstr>
  </property>
</Properties>
</file>